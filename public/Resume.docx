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67F35" w14:textId="77777777" w:rsidR="00394A6D" w:rsidRPr="009B0A30" w:rsidRDefault="00000000">
      <w:pPr>
        <w:pStyle w:val="Title"/>
        <w:rPr>
          <w:sz w:val="44"/>
          <w:szCs w:val="44"/>
        </w:rPr>
      </w:pPr>
      <w:sdt>
        <w:sdtPr>
          <w:rPr>
            <w:sz w:val="44"/>
            <w:szCs w:val="44"/>
          </w:rPr>
          <w:alias w:val="Enter your name:"/>
          <w:tag w:val=""/>
          <w:id w:val="-328297061"/>
          <w:placeholder>
            <w:docPart w:val="1DF07A4143B745B4841826E6124FDCD6"/>
          </w:placeholde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2F3931" w:rsidRPr="009B0A30">
            <w:rPr>
              <w:sz w:val="44"/>
              <w:szCs w:val="44"/>
            </w:rPr>
            <w:t>Arihant Kamde</w:t>
          </w:r>
        </w:sdtContent>
      </w:sdt>
    </w:p>
    <w:p w14:paraId="608AE480" w14:textId="2BCD1B33" w:rsidR="00E30C31" w:rsidRPr="007B3F3A" w:rsidRDefault="007B3F3A" w:rsidP="00E30C31">
      <w:pPr>
        <w:spacing w:after="0"/>
        <w:rPr>
          <w:sz w:val="24"/>
          <w:szCs w:val="24"/>
        </w:rPr>
      </w:pPr>
      <w:hyperlink r:id="rId8" w:history="1">
        <w:r w:rsidR="00E30C31" w:rsidRPr="007B3F3A">
          <w:rPr>
            <w:rStyle w:val="Hyperlink"/>
            <w:sz w:val="24"/>
            <w:szCs w:val="24"/>
          </w:rPr>
          <w:t>Online Portfolio</w:t>
        </w:r>
      </w:hyperlink>
      <w:r w:rsidR="00E30C31" w:rsidRPr="007B3F3A">
        <w:rPr>
          <w:sz w:val="24"/>
          <w:szCs w:val="24"/>
        </w:rPr>
        <w:t xml:space="preserve"> | </w:t>
      </w:r>
      <w:hyperlink r:id="rId9" w:history="1">
        <w:r w:rsidR="007E271F" w:rsidRPr="007B3F3A">
          <w:rPr>
            <w:rStyle w:val="Hyperlink"/>
            <w:sz w:val="24"/>
            <w:szCs w:val="24"/>
          </w:rPr>
          <w:t>Git Hub</w:t>
        </w:r>
      </w:hyperlink>
      <w:r w:rsidR="007D00B3" w:rsidRPr="007B3F3A">
        <w:rPr>
          <w:sz w:val="24"/>
          <w:szCs w:val="24"/>
        </w:rPr>
        <w:t> | </w:t>
      </w:r>
      <w:r w:rsidR="007E271F" w:rsidRPr="007B3F3A">
        <w:rPr>
          <w:sz w:val="24"/>
          <w:szCs w:val="24"/>
        </w:rPr>
        <w:t>+91 7693989234</w:t>
      </w:r>
      <w:r w:rsidR="007D00B3" w:rsidRPr="007B3F3A">
        <w:rPr>
          <w:sz w:val="24"/>
          <w:szCs w:val="24"/>
        </w:rPr>
        <w:t> | </w:t>
      </w:r>
      <w:r w:rsidR="00E30C31" w:rsidRPr="007B3F3A">
        <w:rPr>
          <w:sz w:val="24"/>
          <w:szCs w:val="24"/>
        </w:rPr>
        <w:t>kamdearihant01@gmail.com</w:t>
      </w:r>
    </w:p>
    <w:p w14:paraId="4B6CF0F2" w14:textId="77777777" w:rsidR="00BC54C2" w:rsidRPr="007B3F3A" w:rsidRDefault="00C217D9" w:rsidP="00DC5E31">
      <w:pPr>
        <w:rPr>
          <w:sz w:val="24"/>
          <w:szCs w:val="24"/>
        </w:rPr>
      </w:pPr>
      <w:r w:rsidRPr="007B3F3A">
        <w:rPr>
          <w:sz w:val="24"/>
          <w:szCs w:val="24"/>
        </w:rPr>
        <w:t>Indore</w:t>
      </w:r>
      <w:r w:rsidR="00E30C31" w:rsidRPr="007B3F3A">
        <w:rPr>
          <w:sz w:val="24"/>
          <w:szCs w:val="24"/>
        </w:rPr>
        <w:t>, India</w:t>
      </w:r>
    </w:p>
    <w:sdt>
      <w:sdtPr>
        <w:alias w:val="Education:"/>
        <w:tag w:val="Education:"/>
        <w:id w:val="1513793667"/>
        <w:placeholder>
          <w:docPart w:val="57B0A0B4906A454AB13C174F56D1ECCE"/>
        </w:placeholder>
        <w:temporary/>
        <w:showingPlcHdr/>
        <w15:appearance w15:val="hidden"/>
      </w:sdtPr>
      <w:sdtContent>
        <w:p w14:paraId="2D6443B7" w14:textId="77777777" w:rsidR="00394A6D" w:rsidRDefault="007D00B3">
          <w:pPr>
            <w:pStyle w:val="Heading1"/>
          </w:pPr>
          <w:r>
            <w:t>Education</w:t>
          </w:r>
        </w:p>
      </w:sdtContent>
    </w:sdt>
    <w:p w14:paraId="7A86881D" w14:textId="2921ED97" w:rsidR="00394A6D" w:rsidRPr="004E74BA" w:rsidRDefault="003A208E">
      <w:pPr>
        <w:pStyle w:val="Heading2"/>
        <w:rPr>
          <w:sz w:val="24"/>
          <w:szCs w:val="24"/>
        </w:rPr>
      </w:pPr>
      <w:r w:rsidRPr="004E74BA">
        <w:rPr>
          <w:sz w:val="24"/>
          <w:szCs w:val="24"/>
        </w:rPr>
        <w:t xml:space="preserve">Lakshmi Narain College of Technology, Bhopal                          </w:t>
      </w:r>
      <w:r w:rsidR="004E74BA">
        <w:rPr>
          <w:sz w:val="24"/>
          <w:szCs w:val="24"/>
        </w:rPr>
        <w:t xml:space="preserve">  </w:t>
      </w:r>
      <w:r w:rsidR="009A009F" w:rsidRPr="004E74BA">
        <w:rPr>
          <w:sz w:val="24"/>
          <w:szCs w:val="24"/>
        </w:rPr>
        <w:t xml:space="preserve"> </w:t>
      </w:r>
      <w:r w:rsidRPr="004E74BA">
        <w:rPr>
          <w:sz w:val="24"/>
          <w:szCs w:val="24"/>
        </w:rPr>
        <w:t>06/2019 – 06/2023</w:t>
      </w:r>
    </w:p>
    <w:p w14:paraId="1620A910" w14:textId="77777777" w:rsidR="00394A6D" w:rsidRPr="004E74BA" w:rsidRDefault="00633459" w:rsidP="00972E80">
      <w:pPr>
        <w:pStyle w:val="ListBullet"/>
        <w:rPr>
          <w:sz w:val="24"/>
          <w:szCs w:val="24"/>
        </w:rPr>
      </w:pPr>
      <w:r w:rsidRPr="004E74BA">
        <w:rPr>
          <w:sz w:val="24"/>
          <w:szCs w:val="24"/>
        </w:rPr>
        <w:t xml:space="preserve">B. Tech. in </w:t>
      </w:r>
      <w:r w:rsidR="00972E80" w:rsidRPr="004E74BA">
        <w:rPr>
          <w:sz w:val="24"/>
          <w:szCs w:val="24"/>
        </w:rPr>
        <w:t>Computer Science and Engineering</w:t>
      </w:r>
      <w:r w:rsidR="006946FB" w:rsidRPr="004E74BA">
        <w:rPr>
          <w:sz w:val="24"/>
          <w:szCs w:val="24"/>
        </w:rPr>
        <w:t xml:space="preserve"> -</w:t>
      </w:r>
      <w:r w:rsidR="00DB4779" w:rsidRPr="004E74BA">
        <w:rPr>
          <w:sz w:val="24"/>
          <w:szCs w:val="24"/>
        </w:rPr>
        <w:t xml:space="preserve"> 90 %</w:t>
      </w:r>
      <w:r w:rsidR="00972E80" w:rsidRPr="004E74BA">
        <w:rPr>
          <w:sz w:val="24"/>
          <w:szCs w:val="24"/>
        </w:rPr>
        <w:t xml:space="preserve"> </w:t>
      </w:r>
    </w:p>
    <w:p w14:paraId="7E028D45" w14:textId="77777777" w:rsidR="00972E80" w:rsidRPr="004E74BA" w:rsidRDefault="00670411" w:rsidP="00972E80">
      <w:pPr>
        <w:pStyle w:val="Heading2"/>
        <w:rPr>
          <w:sz w:val="24"/>
          <w:szCs w:val="24"/>
        </w:rPr>
      </w:pPr>
      <w:r w:rsidRPr="004E74BA">
        <w:rPr>
          <w:sz w:val="24"/>
          <w:szCs w:val="24"/>
        </w:rPr>
        <w:t>Farhan Higher Secondary School, Balaghat</w:t>
      </w:r>
      <w:r w:rsidR="00940B6D" w:rsidRPr="004E74BA">
        <w:rPr>
          <w:sz w:val="24"/>
          <w:szCs w:val="24"/>
        </w:rPr>
        <w:t xml:space="preserve"> </w:t>
      </w:r>
    </w:p>
    <w:p w14:paraId="42F294B1" w14:textId="77777777" w:rsidR="00972E80" w:rsidRPr="004E74BA" w:rsidRDefault="00BC54C2" w:rsidP="00972E80">
      <w:pPr>
        <w:pStyle w:val="ListBullet"/>
        <w:rPr>
          <w:sz w:val="24"/>
          <w:szCs w:val="24"/>
        </w:rPr>
      </w:pPr>
      <w:r w:rsidRPr="004E74BA">
        <w:rPr>
          <w:sz w:val="24"/>
          <w:szCs w:val="24"/>
        </w:rPr>
        <w:t>10</w:t>
      </w:r>
      <w:r w:rsidRPr="004E74BA">
        <w:rPr>
          <w:sz w:val="24"/>
          <w:szCs w:val="24"/>
          <w:vertAlign w:val="superscript"/>
        </w:rPr>
        <w:t>th</w:t>
      </w:r>
      <w:r w:rsidRPr="004E74BA">
        <w:rPr>
          <w:sz w:val="24"/>
          <w:szCs w:val="24"/>
        </w:rPr>
        <w:t xml:space="preserve"> – 87 % | 12</w:t>
      </w:r>
      <w:r w:rsidRPr="004E74BA">
        <w:rPr>
          <w:sz w:val="24"/>
          <w:szCs w:val="24"/>
          <w:vertAlign w:val="superscript"/>
        </w:rPr>
        <w:t>th</w:t>
      </w:r>
      <w:r w:rsidRPr="004E74BA">
        <w:rPr>
          <w:sz w:val="24"/>
          <w:szCs w:val="24"/>
        </w:rPr>
        <w:t xml:space="preserve"> – 78 %</w:t>
      </w:r>
      <w:r w:rsidR="00503C84" w:rsidRPr="004E74BA">
        <w:rPr>
          <w:sz w:val="24"/>
          <w:szCs w:val="24"/>
        </w:rPr>
        <w:softHyphen/>
      </w:r>
      <w:r w:rsidR="00503C84" w:rsidRPr="004E74BA">
        <w:rPr>
          <w:sz w:val="24"/>
          <w:szCs w:val="24"/>
        </w:rPr>
        <w:softHyphen/>
      </w:r>
    </w:p>
    <w:p w14:paraId="6F3F1141" w14:textId="77777777" w:rsidR="00972E80" w:rsidRPr="00A65EE0" w:rsidRDefault="00A65EE0" w:rsidP="00A65EE0">
      <w:pPr>
        <w:pStyle w:val="Heading1"/>
        <w:rPr>
          <w:rFonts w:ascii="Times New Roman" w:eastAsia="Arial Unicode MS" w:hAnsi="Times New Roman" w:cs="Times New Roman"/>
          <w:color w:val="auto"/>
          <w:sz w:val="24"/>
          <w:szCs w:val="24"/>
        </w:rPr>
      </w:pPr>
      <w:r>
        <w:t>Skill</w:t>
      </w:r>
      <w:r w:rsidR="00966C1E">
        <w:t>s</w:t>
      </w:r>
    </w:p>
    <w:p w14:paraId="6185EB57" w14:textId="77777777" w:rsidR="00394A6D" w:rsidRPr="007B3F3A" w:rsidRDefault="00A65EE0">
      <w:pPr>
        <w:pStyle w:val="Heading2"/>
        <w:rPr>
          <w:sz w:val="24"/>
          <w:szCs w:val="24"/>
        </w:rPr>
      </w:pPr>
      <w:r w:rsidRPr="007B3F3A">
        <w:rPr>
          <w:sz w:val="24"/>
          <w:szCs w:val="24"/>
        </w:rPr>
        <w:t>Frontend Skills</w:t>
      </w:r>
      <w:r w:rsidR="00204077" w:rsidRPr="007B3F3A">
        <w:rPr>
          <w:sz w:val="24"/>
          <w:szCs w:val="24"/>
        </w:rPr>
        <w:t xml:space="preserve"> </w:t>
      </w:r>
    </w:p>
    <w:p w14:paraId="69A244D7" w14:textId="5F933978" w:rsidR="00A65EE0" w:rsidRPr="007B3F3A" w:rsidRDefault="00A65EE0" w:rsidP="00204077">
      <w:pPr>
        <w:pStyle w:val="ListBullet"/>
        <w:rPr>
          <w:sz w:val="24"/>
          <w:szCs w:val="24"/>
        </w:rPr>
      </w:pPr>
      <w:r w:rsidRPr="007B3F3A">
        <w:rPr>
          <w:sz w:val="24"/>
          <w:szCs w:val="24"/>
        </w:rPr>
        <w:t xml:space="preserve">HTML, CSS, JavaScript, </w:t>
      </w:r>
      <w:r w:rsidR="00040F4B" w:rsidRPr="007B3F3A">
        <w:rPr>
          <w:sz w:val="24"/>
          <w:szCs w:val="24"/>
        </w:rPr>
        <w:t>Typescript,</w:t>
      </w:r>
      <w:r w:rsidR="0088402E" w:rsidRPr="007B3F3A">
        <w:rPr>
          <w:sz w:val="24"/>
          <w:szCs w:val="24"/>
        </w:rPr>
        <w:t xml:space="preserve"> </w:t>
      </w:r>
      <w:r w:rsidR="00AB2ECD" w:rsidRPr="007B3F3A">
        <w:rPr>
          <w:sz w:val="24"/>
          <w:szCs w:val="24"/>
        </w:rPr>
        <w:t xml:space="preserve">Next </w:t>
      </w:r>
      <w:proofErr w:type="spellStart"/>
      <w:r w:rsidR="00AB2ECD" w:rsidRPr="007B3F3A">
        <w:rPr>
          <w:sz w:val="24"/>
          <w:szCs w:val="24"/>
        </w:rPr>
        <w:t>Js</w:t>
      </w:r>
      <w:proofErr w:type="spellEnd"/>
      <w:r w:rsidR="00AB2ECD" w:rsidRPr="007B3F3A">
        <w:rPr>
          <w:sz w:val="24"/>
          <w:szCs w:val="24"/>
        </w:rPr>
        <w:t xml:space="preserve"> , </w:t>
      </w:r>
      <w:r w:rsidRPr="007B3F3A">
        <w:rPr>
          <w:sz w:val="24"/>
          <w:szCs w:val="24"/>
        </w:rPr>
        <w:t>React</w:t>
      </w:r>
      <w:r w:rsidR="009E38E5" w:rsidRPr="007B3F3A">
        <w:rPr>
          <w:sz w:val="24"/>
          <w:szCs w:val="24"/>
        </w:rPr>
        <w:t xml:space="preserve"> </w:t>
      </w:r>
      <w:proofErr w:type="spellStart"/>
      <w:r w:rsidR="009E38E5" w:rsidRPr="007B3F3A">
        <w:rPr>
          <w:sz w:val="24"/>
          <w:szCs w:val="24"/>
        </w:rPr>
        <w:t>Js</w:t>
      </w:r>
      <w:proofErr w:type="spellEnd"/>
      <w:r w:rsidR="009E38E5" w:rsidRPr="007B3F3A">
        <w:rPr>
          <w:sz w:val="24"/>
          <w:szCs w:val="24"/>
        </w:rPr>
        <w:t>,</w:t>
      </w:r>
      <w:r w:rsidRPr="007B3F3A">
        <w:rPr>
          <w:sz w:val="24"/>
          <w:szCs w:val="24"/>
        </w:rPr>
        <w:t xml:space="preserve"> Tailwind CSS, GSAP, E </w:t>
      </w:r>
      <w:proofErr w:type="spellStart"/>
      <w:r w:rsidRPr="007B3F3A">
        <w:rPr>
          <w:sz w:val="24"/>
          <w:szCs w:val="24"/>
        </w:rPr>
        <w:t>Js</w:t>
      </w:r>
      <w:proofErr w:type="spellEnd"/>
    </w:p>
    <w:p w14:paraId="1137DCF3" w14:textId="77777777" w:rsidR="00204077" w:rsidRPr="007B3F3A" w:rsidRDefault="00204077" w:rsidP="00204077">
      <w:pPr>
        <w:pStyle w:val="Heading2"/>
        <w:rPr>
          <w:sz w:val="24"/>
          <w:szCs w:val="24"/>
        </w:rPr>
      </w:pPr>
      <w:r w:rsidRPr="007B3F3A">
        <w:rPr>
          <w:sz w:val="24"/>
          <w:szCs w:val="24"/>
        </w:rPr>
        <w:t>Backend Skills</w:t>
      </w:r>
    </w:p>
    <w:p w14:paraId="27241EE2" w14:textId="3061A832" w:rsidR="00204077" w:rsidRPr="007B3F3A" w:rsidRDefault="00984D85" w:rsidP="00984D85">
      <w:pPr>
        <w:pStyle w:val="ListBullet"/>
        <w:rPr>
          <w:sz w:val="24"/>
          <w:szCs w:val="24"/>
        </w:rPr>
      </w:pPr>
      <w:r w:rsidRPr="007B3F3A">
        <w:rPr>
          <w:sz w:val="24"/>
          <w:szCs w:val="24"/>
        </w:rPr>
        <w:t xml:space="preserve">Java, Java Spring Boot, Mongoose, Node </w:t>
      </w:r>
      <w:proofErr w:type="spellStart"/>
      <w:r w:rsidRPr="007B3F3A">
        <w:rPr>
          <w:sz w:val="24"/>
          <w:szCs w:val="24"/>
        </w:rPr>
        <w:t>Js</w:t>
      </w:r>
      <w:proofErr w:type="spellEnd"/>
      <w:r w:rsidRPr="007B3F3A">
        <w:rPr>
          <w:sz w:val="24"/>
          <w:szCs w:val="24"/>
        </w:rPr>
        <w:t xml:space="preserve">, Express </w:t>
      </w:r>
      <w:proofErr w:type="spellStart"/>
      <w:r w:rsidRPr="007B3F3A">
        <w:rPr>
          <w:sz w:val="24"/>
          <w:szCs w:val="24"/>
        </w:rPr>
        <w:t>Js</w:t>
      </w:r>
      <w:proofErr w:type="spellEnd"/>
      <w:r w:rsidRPr="007B3F3A">
        <w:rPr>
          <w:sz w:val="24"/>
          <w:szCs w:val="24"/>
        </w:rPr>
        <w:t xml:space="preserve">, Mongo DB, </w:t>
      </w:r>
      <w:r w:rsidR="00F306CC" w:rsidRPr="007B3F3A">
        <w:rPr>
          <w:sz w:val="24"/>
          <w:szCs w:val="24"/>
        </w:rPr>
        <w:t xml:space="preserve">My </w:t>
      </w:r>
      <w:proofErr w:type="spellStart"/>
      <w:r w:rsidR="00F306CC" w:rsidRPr="007B3F3A">
        <w:rPr>
          <w:sz w:val="24"/>
          <w:szCs w:val="24"/>
        </w:rPr>
        <w:t>Sql</w:t>
      </w:r>
      <w:proofErr w:type="spellEnd"/>
      <w:r w:rsidR="005E2433" w:rsidRPr="007B3F3A">
        <w:rPr>
          <w:sz w:val="24"/>
          <w:szCs w:val="24"/>
        </w:rPr>
        <w:t>, Prisma,</w:t>
      </w:r>
      <w:r w:rsidR="002436F2" w:rsidRPr="007B3F3A">
        <w:rPr>
          <w:sz w:val="24"/>
          <w:szCs w:val="24"/>
        </w:rPr>
        <w:t xml:space="preserve"> </w:t>
      </w:r>
      <w:proofErr w:type="spellStart"/>
      <w:r w:rsidR="002436F2" w:rsidRPr="007B3F3A">
        <w:rPr>
          <w:sz w:val="24"/>
          <w:szCs w:val="24"/>
        </w:rPr>
        <w:t>PostgreSql</w:t>
      </w:r>
      <w:proofErr w:type="spellEnd"/>
    </w:p>
    <w:p w14:paraId="2FC19E51" w14:textId="77777777" w:rsidR="00204077" w:rsidRPr="007B3F3A" w:rsidRDefault="00984D85" w:rsidP="00204077">
      <w:pPr>
        <w:pStyle w:val="Heading2"/>
        <w:rPr>
          <w:sz w:val="24"/>
          <w:szCs w:val="24"/>
        </w:rPr>
      </w:pPr>
      <w:r w:rsidRPr="007B3F3A">
        <w:rPr>
          <w:sz w:val="24"/>
          <w:szCs w:val="24"/>
        </w:rPr>
        <w:t>Additional Skills</w:t>
      </w:r>
    </w:p>
    <w:p w14:paraId="31E35794" w14:textId="77777777" w:rsidR="00204077" w:rsidRPr="007B3F3A" w:rsidRDefault="00984D85" w:rsidP="00984D85">
      <w:pPr>
        <w:pStyle w:val="ListBullet"/>
        <w:rPr>
          <w:sz w:val="24"/>
          <w:szCs w:val="24"/>
        </w:rPr>
      </w:pPr>
      <w:r w:rsidRPr="007B3F3A">
        <w:rPr>
          <w:sz w:val="24"/>
          <w:szCs w:val="24"/>
        </w:rPr>
        <w:t>MERN Stack, Git Hub, Postman</w:t>
      </w:r>
    </w:p>
    <w:p w14:paraId="79A38D8C" w14:textId="77777777" w:rsidR="00204077" w:rsidRPr="009E38E5" w:rsidRDefault="006C5955" w:rsidP="009E38E5">
      <w:pPr>
        <w:pStyle w:val="Heading1"/>
        <w:rPr>
          <w:rFonts w:ascii="Times New Roman" w:eastAsia="Arial Unicode MS" w:hAnsi="Times New Roman" w:cs="Times New Roman"/>
          <w:color w:val="auto"/>
          <w:sz w:val="24"/>
          <w:szCs w:val="24"/>
        </w:rPr>
      </w:pPr>
      <w:r>
        <w:t>Professional Exper</w:t>
      </w:r>
      <w:r w:rsidR="007363D7">
        <w:t>i</w:t>
      </w:r>
      <w:r>
        <w:t>e</w:t>
      </w:r>
      <w:r w:rsidR="007363D7">
        <w:t>nce</w:t>
      </w:r>
    </w:p>
    <w:p w14:paraId="127A2A53" w14:textId="2E4C15A4" w:rsidR="00394A6D" w:rsidRPr="007B3F3A" w:rsidRDefault="009E38E5">
      <w:pPr>
        <w:pStyle w:val="Heading2"/>
        <w:rPr>
          <w:sz w:val="24"/>
          <w:szCs w:val="24"/>
        </w:rPr>
      </w:pPr>
      <w:r w:rsidRPr="007B3F3A">
        <w:rPr>
          <w:sz w:val="24"/>
          <w:szCs w:val="24"/>
        </w:rPr>
        <w:t>Persistent System Limited</w:t>
      </w:r>
      <w:r w:rsidR="005D28BF" w:rsidRPr="007B3F3A">
        <w:rPr>
          <w:sz w:val="24"/>
          <w:szCs w:val="24"/>
        </w:rPr>
        <w:tab/>
      </w:r>
      <w:r w:rsidR="005D28BF" w:rsidRPr="007B3F3A">
        <w:rPr>
          <w:sz w:val="24"/>
          <w:szCs w:val="24"/>
        </w:rPr>
        <w:tab/>
      </w:r>
      <w:r w:rsidR="005D28BF" w:rsidRPr="007B3F3A">
        <w:rPr>
          <w:sz w:val="24"/>
          <w:szCs w:val="24"/>
        </w:rPr>
        <w:tab/>
      </w:r>
      <w:r w:rsidR="009A009F" w:rsidRPr="007B3F3A">
        <w:rPr>
          <w:sz w:val="24"/>
          <w:szCs w:val="24"/>
        </w:rPr>
        <w:tab/>
      </w:r>
      <w:r w:rsidR="009A009F" w:rsidRPr="007B3F3A">
        <w:rPr>
          <w:sz w:val="24"/>
          <w:szCs w:val="24"/>
        </w:rPr>
        <w:tab/>
      </w:r>
      <w:r w:rsidR="002B5086" w:rsidRPr="007B3F3A">
        <w:rPr>
          <w:sz w:val="24"/>
          <w:szCs w:val="24"/>
        </w:rPr>
        <w:tab/>
        <w:t xml:space="preserve">              09/2023 – Present</w:t>
      </w:r>
      <w:r w:rsidR="002B5086" w:rsidRPr="007B3F3A">
        <w:rPr>
          <w:sz w:val="24"/>
          <w:szCs w:val="24"/>
        </w:rPr>
        <w:tab/>
      </w:r>
    </w:p>
    <w:p w14:paraId="73B66C5E" w14:textId="7A50EF76" w:rsidR="00785569" w:rsidRPr="007B3F3A" w:rsidRDefault="009A009F" w:rsidP="00785569">
      <w:pPr>
        <w:pStyle w:val="ListBullet"/>
        <w:rPr>
          <w:sz w:val="24"/>
          <w:szCs w:val="24"/>
        </w:rPr>
      </w:pPr>
      <w:r w:rsidRPr="007B3F3A">
        <w:rPr>
          <w:b/>
          <w:sz w:val="24"/>
          <w:szCs w:val="24"/>
        </w:rPr>
        <w:t>Johnny</w:t>
      </w:r>
      <w:r w:rsidR="005D28BF" w:rsidRPr="007B3F3A">
        <w:rPr>
          <w:b/>
          <w:sz w:val="24"/>
          <w:szCs w:val="24"/>
        </w:rPr>
        <w:t xml:space="preserve"> Traveler</w:t>
      </w:r>
      <w:r w:rsidR="005D28BF" w:rsidRPr="007B3F3A">
        <w:rPr>
          <w:sz w:val="24"/>
          <w:szCs w:val="24"/>
        </w:rPr>
        <w:t xml:space="preserve"> </w:t>
      </w:r>
      <w:r w:rsidR="009B70CC" w:rsidRPr="007B3F3A">
        <w:rPr>
          <w:sz w:val="24"/>
          <w:szCs w:val="24"/>
        </w:rPr>
        <w:t>(</w:t>
      </w:r>
      <w:r w:rsidR="00E54819" w:rsidRPr="007B3F3A">
        <w:rPr>
          <w:sz w:val="24"/>
          <w:szCs w:val="24"/>
        </w:rPr>
        <w:t>0</w:t>
      </w:r>
      <w:r w:rsidR="009B70CC" w:rsidRPr="007B3F3A">
        <w:rPr>
          <w:sz w:val="24"/>
          <w:szCs w:val="24"/>
        </w:rPr>
        <w:t>9/</w:t>
      </w:r>
      <w:r w:rsidR="00B2384E" w:rsidRPr="007B3F3A">
        <w:rPr>
          <w:sz w:val="24"/>
          <w:szCs w:val="24"/>
        </w:rPr>
        <w:t>20</w:t>
      </w:r>
      <w:r w:rsidR="009B70CC" w:rsidRPr="007B3F3A">
        <w:rPr>
          <w:sz w:val="24"/>
          <w:szCs w:val="24"/>
        </w:rPr>
        <w:t>23 – 12/</w:t>
      </w:r>
      <w:r w:rsidR="00B2384E" w:rsidRPr="007B3F3A">
        <w:rPr>
          <w:sz w:val="24"/>
          <w:szCs w:val="24"/>
        </w:rPr>
        <w:t>20</w:t>
      </w:r>
      <w:r w:rsidR="009B70CC" w:rsidRPr="007B3F3A">
        <w:rPr>
          <w:sz w:val="24"/>
          <w:szCs w:val="24"/>
        </w:rPr>
        <w:t xml:space="preserve">23) </w:t>
      </w:r>
      <w:r w:rsidR="00952682" w:rsidRPr="007B3F3A">
        <w:rPr>
          <w:sz w:val="24"/>
          <w:szCs w:val="24"/>
        </w:rPr>
        <w:t xml:space="preserve">- </w:t>
      </w:r>
      <w:r w:rsidR="00005CDF" w:rsidRPr="007B3F3A">
        <w:rPr>
          <w:sz w:val="24"/>
          <w:szCs w:val="24"/>
        </w:rPr>
        <w:t>Developed a Full Stack App which offered various tours in different modes and difficulties where end users can select tours according to their interests, get registered into a tour batch.</w:t>
      </w:r>
    </w:p>
    <w:p w14:paraId="2782B383" w14:textId="77777777" w:rsidR="00005CDF" w:rsidRPr="007B3F3A" w:rsidRDefault="00005CDF" w:rsidP="00005CDF">
      <w:pPr>
        <w:pStyle w:val="ListBullet"/>
        <w:numPr>
          <w:ilvl w:val="1"/>
          <w:numId w:val="14"/>
        </w:numPr>
        <w:rPr>
          <w:sz w:val="24"/>
          <w:szCs w:val="24"/>
          <w:lang w:val="en-IN" w:eastAsia="en-IN"/>
        </w:rPr>
      </w:pPr>
      <w:r w:rsidRPr="007B3F3A">
        <w:rPr>
          <w:sz w:val="24"/>
          <w:szCs w:val="24"/>
          <w:lang w:val="en-IN" w:eastAsia="en-IN"/>
        </w:rPr>
        <w:t>Implemented class diagram for the project, created Enum, Entities and APIs for fetching and filtering the requested resources. Also developed UI for Login and Dashboard Page.</w:t>
      </w:r>
    </w:p>
    <w:p w14:paraId="10AA31FF" w14:textId="42C63D40" w:rsidR="007154D2" w:rsidRPr="007B3F3A" w:rsidRDefault="00005CDF" w:rsidP="009A334D">
      <w:pPr>
        <w:pStyle w:val="ListBullet"/>
        <w:numPr>
          <w:ilvl w:val="1"/>
          <w:numId w:val="14"/>
        </w:numPr>
        <w:rPr>
          <w:sz w:val="24"/>
          <w:szCs w:val="24"/>
        </w:rPr>
      </w:pPr>
      <w:r w:rsidRPr="007B3F3A">
        <w:rPr>
          <w:sz w:val="24"/>
          <w:szCs w:val="24"/>
        </w:rPr>
        <w:t>Tech Stack</w:t>
      </w:r>
      <w:r w:rsidR="009A009F" w:rsidRPr="007B3F3A">
        <w:rPr>
          <w:sz w:val="24"/>
          <w:szCs w:val="24"/>
        </w:rPr>
        <w:t xml:space="preserve"> - </w:t>
      </w:r>
      <w:r w:rsidRPr="007B3F3A">
        <w:rPr>
          <w:sz w:val="24"/>
          <w:szCs w:val="24"/>
        </w:rPr>
        <w:t xml:space="preserve">Java, Java Spring Boot, SQL, Postman, HTML, Tailwind CSS, React </w:t>
      </w:r>
      <w:proofErr w:type="spellStart"/>
      <w:r w:rsidRPr="007B3F3A">
        <w:rPr>
          <w:sz w:val="24"/>
          <w:szCs w:val="24"/>
        </w:rPr>
        <w:t>Js</w:t>
      </w:r>
      <w:proofErr w:type="spellEnd"/>
      <w:r w:rsidRPr="007B3F3A">
        <w:rPr>
          <w:sz w:val="24"/>
          <w:szCs w:val="24"/>
        </w:rPr>
        <w:t>.</w:t>
      </w:r>
    </w:p>
    <w:p w14:paraId="6C4CC559" w14:textId="77777777" w:rsidR="009A334D" w:rsidRDefault="009A334D" w:rsidP="009A334D">
      <w:pPr>
        <w:pStyle w:val="ListBullet"/>
        <w:numPr>
          <w:ilvl w:val="0"/>
          <w:numId w:val="0"/>
        </w:numPr>
        <w:ind w:left="720"/>
      </w:pPr>
    </w:p>
    <w:p w14:paraId="583BCCA2" w14:textId="216AEE62" w:rsidR="007154D2" w:rsidRPr="007B3F3A" w:rsidRDefault="007154D2" w:rsidP="007154D2">
      <w:pPr>
        <w:pStyle w:val="ListBullet"/>
        <w:rPr>
          <w:sz w:val="24"/>
          <w:szCs w:val="24"/>
        </w:rPr>
      </w:pPr>
      <w:r w:rsidRPr="007B3F3A">
        <w:rPr>
          <w:b/>
          <w:sz w:val="24"/>
          <w:szCs w:val="24"/>
        </w:rPr>
        <w:t>ETM Server Split</w:t>
      </w:r>
      <w:r w:rsidRPr="007B3F3A">
        <w:rPr>
          <w:sz w:val="24"/>
          <w:szCs w:val="24"/>
        </w:rPr>
        <w:t xml:space="preserve"> </w:t>
      </w:r>
      <w:r w:rsidR="00122E51" w:rsidRPr="007B3F3A">
        <w:rPr>
          <w:sz w:val="24"/>
          <w:szCs w:val="24"/>
        </w:rPr>
        <w:t>(01/2024 –</w:t>
      </w:r>
      <w:r w:rsidR="002D1DF6" w:rsidRPr="007B3F3A">
        <w:rPr>
          <w:sz w:val="24"/>
          <w:szCs w:val="24"/>
        </w:rPr>
        <w:t xml:space="preserve"> 0</w:t>
      </w:r>
      <w:r w:rsidR="007B3F3A">
        <w:rPr>
          <w:sz w:val="24"/>
          <w:szCs w:val="24"/>
        </w:rPr>
        <w:t>8</w:t>
      </w:r>
      <w:r w:rsidR="00122E51" w:rsidRPr="007B3F3A">
        <w:rPr>
          <w:sz w:val="24"/>
          <w:szCs w:val="24"/>
        </w:rPr>
        <w:t xml:space="preserve">/2023) </w:t>
      </w:r>
      <w:r w:rsidRPr="007B3F3A">
        <w:rPr>
          <w:sz w:val="24"/>
          <w:szCs w:val="24"/>
        </w:rPr>
        <w:t xml:space="preserve">– </w:t>
      </w:r>
      <w:r w:rsidR="004E74BA" w:rsidRPr="007B3F3A">
        <w:rPr>
          <w:sz w:val="24"/>
          <w:szCs w:val="24"/>
        </w:rPr>
        <w:t>Worked on IBM’s ELM (Eng. Lifecycle Management App) platform within the ETM (Eng. Test Management App), utilized the REST APIs of ELM to develop a Java-based microservice to facilitate the migration of all artifacts, ensuring seamless transfer of their properties and attributes between ETM project areas.</w:t>
      </w:r>
    </w:p>
    <w:p w14:paraId="24C14B4A" w14:textId="11627742" w:rsidR="004E74BA" w:rsidRPr="007B3F3A" w:rsidRDefault="004E74BA" w:rsidP="004E74BA">
      <w:pPr>
        <w:pStyle w:val="ListBullet"/>
        <w:numPr>
          <w:ilvl w:val="1"/>
          <w:numId w:val="14"/>
        </w:numPr>
        <w:rPr>
          <w:sz w:val="24"/>
          <w:szCs w:val="24"/>
          <w:lang w:val="en-IN" w:eastAsia="en-IN"/>
        </w:rPr>
      </w:pPr>
      <w:r w:rsidRPr="007B3F3A">
        <w:rPr>
          <w:sz w:val="24"/>
          <w:szCs w:val="24"/>
          <w:lang w:val="en-IN" w:eastAsia="en-IN"/>
        </w:rPr>
        <w:t>My utility supported migration of all artifacts along with their properties.</w:t>
      </w:r>
    </w:p>
    <w:p w14:paraId="672443E5" w14:textId="1B0E8B5A" w:rsidR="005E061F" w:rsidRDefault="004E74BA" w:rsidP="005E061F">
      <w:pPr>
        <w:pStyle w:val="ListBullet"/>
        <w:numPr>
          <w:ilvl w:val="1"/>
          <w:numId w:val="14"/>
        </w:numPr>
        <w:rPr>
          <w:sz w:val="24"/>
          <w:szCs w:val="24"/>
          <w:lang w:val="en-IN" w:eastAsia="en-IN"/>
        </w:rPr>
      </w:pPr>
      <w:r w:rsidRPr="007B3F3A">
        <w:rPr>
          <w:sz w:val="24"/>
          <w:szCs w:val="24"/>
          <w:lang w:val="en-IN" w:eastAsia="en-IN"/>
        </w:rPr>
        <w:t>Provided enhanced migration efficiency</w:t>
      </w:r>
      <w:r w:rsidR="00D4496D">
        <w:rPr>
          <w:sz w:val="24"/>
          <w:szCs w:val="24"/>
          <w:lang w:val="en-IN" w:eastAsia="en-IN"/>
        </w:rPr>
        <w:t>,</w:t>
      </w:r>
      <w:r w:rsidRPr="007B3F3A">
        <w:rPr>
          <w:sz w:val="24"/>
          <w:szCs w:val="24"/>
          <w:lang w:val="en-IN" w:eastAsia="en-IN"/>
        </w:rPr>
        <w:t xml:space="preserve"> significantly reducing manual effort by 95%.</w:t>
      </w:r>
    </w:p>
    <w:p w14:paraId="05766F14" w14:textId="288A9288" w:rsidR="007A0F04" w:rsidRPr="005E061F" w:rsidRDefault="004E74BA" w:rsidP="005E061F">
      <w:pPr>
        <w:pStyle w:val="ListBullet"/>
        <w:numPr>
          <w:ilvl w:val="1"/>
          <w:numId w:val="14"/>
        </w:numPr>
        <w:rPr>
          <w:sz w:val="24"/>
          <w:szCs w:val="24"/>
          <w:lang w:val="en-IN" w:eastAsia="en-IN"/>
        </w:rPr>
      </w:pPr>
      <w:r w:rsidRPr="005E061F">
        <w:rPr>
          <w:sz w:val="24"/>
          <w:szCs w:val="24"/>
        </w:rPr>
        <w:t>Tech Stack</w:t>
      </w:r>
      <w:r w:rsidR="00EC0C46" w:rsidRPr="005E061F">
        <w:rPr>
          <w:sz w:val="24"/>
          <w:szCs w:val="24"/>
        </w:rPr>
        <w:t xml:space="preserve"> – Java, Java </w:t>
      </w:r>
      <w:r w:rsidR="00230F75" w:rsidRPr="005E061F">
        <w:rPr>
          <w:sz w:val="24"/>
          <w:szCs w:val="24"/>
        </w:rPr>
        <w:t xml:space="preserve">Spring Boot, My </w:t>
      </w:r>
      <w:proofErr w:type="spellStart"/>
      <w:r w:rsidR="00230F75" w:rsidRPr="005E061F">
        <w:rPr>
          <w:sz w:val="24"/>
          <w:szCs w:val="24"/>
        </w:rPr>
        <w:t>Sql</w:t>
      </w:r>
      <w:proofErr w:type="spellEnd"/>
    </w:p>
    <w:p w14:paraId="1AB3322D" w14:textId="2ED83B95" w:rsidR="00DD19B9" w:rsidRPr="0092020C" w:rsidRDefault="004C7692" w:rsidP="008E3B06">
      <w:pPr>
        <w:pStyle w:val="ListBullet"/>
        <w:numPr>
          <w:ilvl w:val="1"/>
          <w:numId w:val="14"/>
        </w:numPr>
        <w:rPr>
          <w:sz w:val="24"/>
          <w:szCs w:val="24"/>
        </w:rPr>
      </w:pPr>
      <w:r w:rsidRPr="0092020C">
        <w:rPr>
          <w:b/>
          <w:sz w:val="24"/>
          <w:szCs w:val="24"/>
        </w:rPr>
        <w:lastRenderedPageBreak/>
        <w:t xml:space="preserve">Link Grabber and </w:t>
      </w:r>
      <w:proofErr w:type="spellStart"/>
      <w:r w:rsidRPr="0092020C">
        <w:rPr>
          <w:b/>
          <w:sz w:val="24"/>
          <w:szCs w:val="24"/>
        </w:rPr>
        <w:t>Relinker</w:t>
      </w:r>
      <w:proofErr w:type="spellEnd"/>
      <w:r w:rsidR="006E4BE4" w:rsidRPr="0092020C">
        <w:rPr>
          <w:sz w:val="24"/>
          <w:szCs w:val="24"/>
        </w:rPr>
        <w:t xml:space="preserve"> </w:t>
      </w:r>
      <w:r w:rsidR="005E2783" w:rsidRPr="0092020C">
        <w:rPr>
          <w:sz w:val="24"/>
          <w:szCs w:val="24"/>
        </w:rPr>
        <w:t>(</w:t>
      </w:r>
      <w:r w:rsidR="009B0A30">
        <w:rPr>
          <w:sz w:val="24"/>
          <w:szCs w:val="24"/>
        </w:rPr>
        <w:t>08</w:t>
      </w:r>
      <w:r w:rsidR="005E2783" w:rsidRPr="0092020C">
        <w:rPr>
          <w:sz w:val="24"/>
          <w:szCs w:val="24"/>
        </w:rPr>
        <w:t>/2024</w:t>
      </w:r>
      <w:r w:rsidR="00141E4F" w:rsidRPr="0092020C">
        <w:rPr>
          <w:sz w:val="24"/>
          <w:szCs w:val="24"/>
        </w:rPr>
        <w:t xml:space="preserve"> -</w:t>
      </w:r>
      <w:r w:rsidR="0009399D" w:rsidRPr="0092020C">
        <w:rPr>
          <w:sz w:val="24"/>
          <w:szCs w:val="24"/>
        </w:rPr>
        <w:t xml:space="preserve"> </w:t>
      </w:r>
      <w:r w:rsidR="009E04EE" w:rsidRPr="0092020C">
        <w:rPr>
          <w:sz w:val="24"/>
          <w:szCs w:val="24"/>
        </w:rPr>
        <w:t>Present</w:t>
      </w:r>
      <w:r w:rsidR="002D1DF6" w:rsidRPr="0092020C">
        <w:rPr>
          <w:sz w:val="24"/>
          <w:szCs w:val="24"/>
        </w:rPr>
        <w:t xml:space="preserve">) </w:t>
      </w:r>
      <w:r w:rsidR="006E4BE4" w:rsidRPr="0092020C">
        <w:rPr>
          <w:sz w:val="24"/>
          <w:szCs w:val="24"/>
        </w:rPr>
        <w:t>–</w:t>
      </w:r>
      <w:r w:rsidR="006A1D2E">
        <w:rPr>
          <w:sz w:val="24"/>
          <w:szCs w:val="24"/>
        </w:rPr>
        <w:t xml:space="preserve"> </w:t>
      </w:r>
      <w:r w:rsidR="00DD19B9" w:rsidRPr="0092020C">
        <w:rPr>
          <w:sz w:val="24"/>
          <w:szCs w:val="24"/>
        </w:rPr>
        <w:t>I worked on these utilities to enhance their functionality utilizing IBM’s ELM platform, to capture, store and re-create the links</w:t>
      </w:r>
      <w:r w:rsidR="005F5AF0">
        <w:rPr>
          <w:sz w:val="24"/>
          <w:szCs w:val="24"/>
        </w:rPr>
        <w:t xml:space="preserve"> </w:t>
      </w:r>
      <w:r w:rsidR="00DD19B9" w:rsidRPr="0092020C">
        <w:rPr>
          <w:sz w:val="24"/>
          <w:szCs w:val="24"/>
        </w:rPr>
        <w:t>post migration between the artifacts of the ERM (Eng. Requirement Management App) and ETM.</w:t>
      </w:r>
    </w:p>
    <w:p w14:paraId="60447F12" w14:textId="77777777" w:rsidR="00993F72" w:rsidRDefault="0092020C" w:rsidP="00993F72">
      <w:pPr>
        <w:pStyle w:val="ListBullet"/>
        <w:numPr>
          <w:ilvl w:val="2"/>
          <w:numId w:val="14"/>
        </w:numPr>
        <w:rPr>
          <w:sz w:val="24"/>
          <w:szCs w:val="24"/>
          <w:lang w:val="en-IN" w:eastAsia="en-IN"/>
        </w:rPr>
      </w:pPr>
      <w:r w:rsidRPr="0092020C">
        <w:rPr>
          <w:sz w:val="24"/>
          <w:szCs w:val="24"/>
          <w:lang w:val="en-IN" w:eastAsia="en-IN"/>
        </w:rPr>
        <w:t xml:space="preserve">Reducing manual effort by </w:t>
      </w:r>
      <w:r w:rsidR="005F5AF0">
        <w:rPr>
          <w:sz w:val="24"/>
          <w:szCs w:val="24"/>
          <w:lang w:val="en-IN" w:eastAsia="en-IN"/>
        </w:rPr>
        <w:t>8</w:t>
      </w:r>
      <w:r w:rsidRPr="0092020C">
        <w:rPr>
          <w:sz w:val="24"/>
          <w:szCs w:val="24"/>
          <w:lang w:val="en-IN" w:eastAsia="en-IN"/>
        </w:rPr>
        <w:t>0%, as the links are created by running utility post migration.</w:t>
      </w:r>
    </w:p>
    <w:p w14:paraId="51DF7D2C" w14:textId="7E09FD39" w:rsidR="007A0F04" w:rsidRPr="00993F72" w:rsidRDefault="007A0F04" w:rsidP="00993F72">
      <w:pPr>
        <w:pStyle w:val="ListBullet"/>
        <w:numPr>
          <w:ilvl w:val="2"/>
          <w:numId w:val="14"/>
        </w:numPr>
        <w:rPr>
          <w:rStyle w:val="ui-provider"/>
          <w:sz w:val="24"/>
          <w:szCs w:val="24"/>
          <w:lang w:val="en-IN" w:eastAsia="en-IN"/>
        </w:rPr>
      </w:pPr>
      <w:r w:rsidRPr="00993F72">
        <w:rPr>
          <w:rStyle w:val="ui-provider"/>
          <w:b/>
          <w:bCs/>
          <w:sz w:val="24"/>
          <w:szCs w:val="24"/>
        </w:rPr>
        <w:t>Link-Grabber</w:t>
      </w:r>
      <w:r w:rsidRPr="00993F72">
        <w:rPr>
          <w:rStyle w:val="ui-provider"/>
          <w:sz w:val="24"/>
          <w:szCs w:val="24"/>
        </w:rPr>
        <w:t xml:space="preserve"> – Enhanced this utility to facilitate fetching and storing of links between ETM and ERM artifacts in the database.</w:t>
      </w:r>
    </w:p>
    <w:p w14:paraId="05D1F341" w14:textId="77777777" w:rsidR="007A0F04" w:rsidRPr="0092020C" w:rsidRDefault="007A0F04" w:rsidP="00993F72">
      <w:pPr>
        <w:pStyle w:val="ListBullet"/>
        <w:numPr>
          <w:ilvl w:val="2"/>
          <w:numId w:val="14"/>
        </w:numPr>
        <w:rPr>
          <w:rStyle w:val="ui-provider"/>
          <w:sz w:val="24"/>
          <w:szCs w:val="24"/>
        </w:rPr>
      </w:pPr>
      <w:proofErr w:type="spellStart"/>
      <w:r w:rsidRPr="0092020C">
        <w:rPr>
          <w:rStyle w:val="ui-provider"/>
          <w:b/>
          <w:bCs/>
          <w:sz w:val="24"/>
          <w:szCs w:val="24"/>
        </w:rPr>
        <w:t>Relinker</w:t>
      </w:r>
      <w:proofErr w:type="spellEnd"/>
      <w:r w:rsidR="0016012B" w:rsidRPr="0092020C">
        <w:rPr>
          <w:rStyle w:val="ui-provider"/>
          <w:bCs/>
          <w:sz w:val="24"/>
          <w:szCs w:val="24"/>
        </w:rPr>
        <w:t xml:space="preserve"> </w:t>
      </w:r>
      <w:r w:rsidR="006D4653" w:rsidRPr="0092020C">
        <w:rPr>
          <w:rStyle w:val="ui-provider"/>
          <w:sz w:val="24"/>
          <w:szCs w:val="24"/>
        </w:rPr>
        <w:t xml:space="preserve">– </w:t>
      </w:r>
      <w:r w:rsidRPr="0092020C">
        <w:rPr>
          <w:rStyle w:val="ui-provider"/>
          <w:sz w:val="24"/>
          <w:szCs w:val="24"/>
        </w:rPr>
        <w:t>Enhanced this utility</w:t>
      </w:r>
      <w:r w:rsidR="006E6225" w:rsidRPr="0092020C">
        <w:rPr>
          <w:rStyle w:val="ui-provider"/>
          <w:sz w:val="24"/>
          <w:szCs w:val="24"/>
        </w:rPr>
        <w:t xml:space="preserve"> to facilitate</w:t>
      </w:r>
      <w:r w:rsidRPr="0092020C">
        <w:rPr>
          <w:rStyle w:val="ui-provider"/>
          <w:sz w:val="24"/>
          <w:szCs w:val="24"/>
        </w:rPr>
        <w:t xml:space="preserve"> fetching the links from the database and then re-creating those </w:t>
      </w:r>
      <w:r w:rsidR="006E6225" w:rsidRPr="0092020C">
        <w:rPr>
          <w:rStyle w:val="ui-provider"/>
          <w:sz w:val="24"/>
          <w:szCs w:val="24"/>
        </w:rPr>
        <w:t>artifacts l</w:t>
      </w:r>
      <w:r w:rsidRPr="0092020C">
        <w:rPr>
          <w:rStyle w:val="ui-provider"/>
          <w:sz w:val="24"/>
          <w:szCs w:val="24"/>
        </w:rPr>
        <w:t xml:space="preserve">inks in the </w:t>
      </w:r>
      <w:r w:rsidR="006E6225" w:rsidRPr="0092020C">
        <w:rPr>
          <w:rStyle w:val="ui-provider"/>
          <w:sz w:val="24"/>
          <w:szCs w:val="24"/>
        </w:rPr>
        <w:t xml:space="preserve">target </w:t>
      </w:r>
      <w:r w:rsidRPr="0092020C">
        <w:rPr>
          <w:rStyle w:val="ui-provider"/>
          <w:sz w:val="24"/>
          <w:szCs w:val="24"/>
        </w:rPr>
        <w:t>application</w:t>
      </w:r>
      <w:r w:rsidR="006E6225" w:rsidRPr="0092020C">
        <w:rPr>
          <w:rStyle w:val="ui-provider"/>
          <w:sz w:val="24"/>
          <w:szCs w:val="24"/>
        </w:rPr>
        <w:t>s</w:t>
      </w:r>
      <w:r w:rsidRPr="0092020C">
        <w:rPr>
          <w:rStyle w:val="ui-provider"/>
          <w:sz w:val="24"/>
          <w:szCs w:val="24"/>
        </w:rPr>
        <w:t xml:space="preserve"> post migration.</w:t>
      </w:r>
    </w:p>
    <w:p w14:paraId="3A6CF79E" w14:textId="142FA0EA" w:rsidR="00197DB5" w:rsidRPr="002C3DCE" w:rsidRDefault="00186B61" w:rsidP="00993F72">
      <w:pPr>
        <w:pStyle w:val="ListParagraph"/>
        <w:numPr>
          <w:ilvl w:val="2"/>
          <w:numId w:val="14"/>
        </w:numPr>
        <w:rPr>
          <w:sz w:val="24"/>
          <w:szCs w:val="24"/>
        </w:rPr>
      </w:pPr>
      <w:r>
        <w:rPr>
          <w:sz w:val="24"/>
          <w:szCs w:val="24"/>
        </w:rPr>
        <w:t>Tech Stack</w:t>
      </w:r>
      <w:r w:rsidR="00230F75" w:rsidRPr="0092020C">
        <w:rPr>
          <w:sz w:val="24"/>
          <w:szCs w:val="24"/>
        </w:rPr>
        <w:t xml:space="preserve"> – Java, Java Spring Boot, My </w:t>
      </w:r>
      <w:proofErr w:type="spellStart"/>
      <w:r w:rsidR="00230F75" w:rsidRPr="0092020C">
        <w:rPr>
          <w:sz w:val="24"/>
          <w:szCs w:val="24"/>
        </w:rPr>
        <w:t>Sql</w:t>
      </w:r>
      <w:proofErr w:type="spellEnd"/>
    </w:p>
    <w:p w14:paraId="6FCDA81B" w14:textId="13E3C117" w:rsidR="00197DB5" w:rsidRPr="0092020C" w:rsidRDefault="00197DB5" w:rsidP="00197DB5">
      <w:pPr>
        <w:pStyle w:val="ListBullet"/>
        <w:numPr>
          <w:ilvl w:val="1"/>
          <w:numId w:val="14"/>
        </w:numPr>
        <w:rPr>
          <w:sz w:val="24"/>
          <w:szCs w:val="24"/>
        </w:rPr>
      </w:pPr>
      <w:r w:rsidRPr="00197DB5">
        <w:rPr>
          <w:b/>
          <w:bCs/>
          <w:sz w:val="24"/>
          <w:szCs w:val="24"/>
        </w:rPr>
        <w:t>Web Sphere Admin</w:t>
      </w:r>
      <w:r w:rsidRPr="0092020C">
        <w:rPr>
          <w:sz w:val="24"/>
          <w:szCs w:val="24"/>
        </w:rPr>
        <w:t xml:space="preserve"> (</w:t>
      </w:r>
      <w:r>
        <w:rPr>
          <w:sz w:val="24"/>
          <w:szCs w:val="24"/>
        </w:rPr>
        <w:t>11</w:t>
      </w:r>
      <w:r w:rsidRPr="0092020C">
        <w:rPr>
          <w:sz w:val="24"/>
          <w:szCs w:val="24"/>
        </w:rPr>
        <w:t xml:space="preserve">/2024 - Present) – </w:t>
      </w:r>
      <w:r w:rsidRPr="00197DB5">
        <w:rPr>
          <w:sz w:val="24"/>
          <w:szCs w:val="24"/>
        </w:rPr>
        <w:t>I handled more than 100 servers based on Web Sphere and Web Sphere Liberty, made sure they are up and running by resolving issues in case of issues, exception and server down conditions.</w:t>
      </w:r>
    </w:p>
    <w:p w14:paraId="487FD097" w14:textId="2BDBCB89" w:rsidR="00197DB5" w:rsidRPr="00197DB5" w:rsidRDefault="00197DB5" w:rsidP="0096773A">
      <w:pPr>
        <w:pStyle w:val="ListBullet"/>
        <w:numPr>
          <w:ilvl w:val="2"/>
          <w:numId w:val="14"/>
        </w:numPr>
        <w:rPr>
          <w:lang w:val="en-IN" w:eastAsia="en-IN"/>
        </w:rPr>
      </w:pPr>
      <w:r w:rsidRPr="00197DB5">
        <w:rPr>
          <w:lang w:val="en-IN" w:eastAsia="en-IN"/>
        </w:rPr>
        <w:t>I worked as server admin, performed automated patching of servers on monthly basis, certificated updating and administration.</w:t>
      </w:r>
    </w:p>
    <w:p w14:paraId="7C3747E2" w14:textId="7C395501" w:rsidR="00197DB5" w:rsidRPr="00393A19" w:rsidRDefault="00186B61" w:rsidP="0096773A">
      <w:pPr>
        <w:pStyle w:val="ListParagraph"/>
        <w:numPr>
          <w:ilvl w:val="2"/>
          <w:numId w:val="14"/>
        </w:numPr>
        <w:rPr>
          <w:sz w:val="24"/>
          <w:szCs w:val="24"/>
        </w:rPr>
      </w:pPr>
      <w:r>
        <w:rPr>
          <w:sz w:val="24"/>
          <w:szCs w:val="24"/>
        </w:rPr>
        <w:t>Tech Stack</w:t>
      </w:r>
      <w:r w:rsidR="00197DB5" w:rsidRPr="0092020C">
        <w:rPr>
          <w:sz w:val="24"/>
          <w:szCs w:val="24"/>
        </w:rPr>
        <w:t xml:space="preserve"> – Java, Java Spring Boot, My </w:t>
      </w:r>
      <w:proofErr w:type="spellStart"/>
      <w:r w:rsidR="00197DB5" w:rsidRPr="0092020C">
        <w:rPr>
          <w:sz w:val="24"/>
          <w:szCs w:val="24"/>
        </w:rPr>
        <w:t>Sql</w:t>
      </w:r>
      <w:proofErr w:type="spellEnd"/>
    </w:p>
    <w:p w14:paraId="4E4F0D37" w14:textId="4C8DF9B6" w:rsidR="00253ED1" w:rsidRDefault="00290EBE" w:rsidP="00400C96">
      <w:pPr>
        <w:pStyle w:val="Heading1"/>
      </w:pPr>
      <w:r>
        <w:t>Personal Projects</w:t>
      </w:r>
      <w:r w:rsidR="006946AC">
        <w:t xml:space="preserve"> </w:t>
      </w:r>
      <w:r w:rsidR="00655896">
        <w:t>and</w:t>
      </w:r>
      <w:r w:rsidR="006946AC">
        <w:t xml:space="preserve"> Freelancing </w:t>
      </w:r>
    </w:p>
    <w:p w14:paraId="49BAD8B0" w14:textId="4CE1CE3D" w:rsidR="00CE3F55" w:rsidRPr="00400C96" w:rsidRDefault="00112D3A" w:rsidP="00112D3A">
      <w:pPr>
        <w:pStyle w:val="ListBullet"/>
        <w:numPr>
          <w:ilvl w:val="0"/>
          <w:numId w:val="0"/>
        </w:numPr>
        <w:ind w:left="360" w:hanging="360"/>
        <w:rPr>
          <w:sz w:val="24"/>
          <w:szCs w:val="24"/>
        </w:rPr>
      </w:pPr>
      <w:r>
        <w:tab/>
      </w:r>
      <w:r w:rsidR="00253ED1" w:rsidRPr="00400C96">
        <w:rPr>
          <w:sz w:val="24"/>
          <w:szCs w:val="24"/>
        </w:rPr>
        <w:t xml:space="preserve">Note </w:t>
      </w:r>
      <w:r w:rsidR="00743D1A">
        <w:rPr>
          <w:sz w:val="24"/>
          <w:szCs w:val="24"/>
        </w:rPr>
        <w:t>– Live links take 2 minutes to load so please wait,</w:t>
      </w:r>
      <w:r w:rsidR="00B3119C" w:rsidRPr="00400C96">
        <w:rPr>
          <w:sz w:val="24"/>
          <w:szCs w:val="24"/>
        </w:rPr>
        <w:t xml:space="preserve"> </w:t>
      </w:r>
      <w:r w:rsidR="00743D1A">
        <w:rPr>
          <w:sz w:val="24"/>
          <w:szCs w:val="24"/>
        </w:rPr>
        <w:t>l</w:t>
      </w:r>
      <w:r w:rsidR="0052666D" w:rsidRPr="00400C96">
        <w:rPr>
          <w:sz w:val="24"/>
          <w:szCs w:val="24"/>
        </w:rPr>
        <w:t xml:space="preserve">ink to </w:t>
      </w:r>
      <w:hyperlink r:id="rId10" w:history="1">
        <w:r w:rsidR="00FE1432">
          <w:rPr>
            <w:rStyle w:val="Hyperlink"/>
            <w:sz w:val="24"/>
            <w:szCs w:val="24"/>
          </w:rPr>
          <w:t>Online Portfolio</w:t>
        </w:r>
      </w:hyperlink>
    </w:p>
    <w:p w14:paraId="5358B24A" w14:textId="47B097D1" w:rsidR="00287035" w:rsidRDefault="00400C96" w:rsidP="00305840">
      <w:pPr>
        <w:pStyle w:val="ListBullet"/>
        <w:numPr>
          <w:ilvl w:val="2"/>
          <w:numId w:val="14"/>
        </w:numPr>
        <w:rPr>
          <w:sz w:val="24"/>
          <w:szCs w:val="24"/>
        </w:rPr>
      </w:pPr>
      <w:proofErr w:type="spellStart"/>
      <w:r w:rsidRPr="00400C96">
        <w:rPr>
          <w:b/>
          <w:bCs/>
          <w:sz w:val="24"/>
          <w:szCs w:val="24"/>
        </w:rPr>
        <w:t>LazyDev</w:t>
      </w:r>
      <w:proofErr w:type="spellEnd"/>
      <w:r w:rsidRPr="00400C96">
        <w:rPr>
          <w:sz w:val="24"/>
          <w:szCs w:val="24"/>
        </w:rPr>
        <w:t xml:space="preserve"> -</w:t>
      </w:r>
      <w:r w:rsidR="001320F4" w:rsidRPr="00400C96">
        <w:rPr>
          <w:sz w:val="24"/>
          <w:szCs w:val="24"/>
        </w:rPr>
        <w:t xml:space="preserve"> </w:t>
      </w:r>
      <w:r w:rsidRPr="00400C96">
        <w:rPr>
          <w:sz w:val="24"/>
          <w:szCs w:val="24"/>
        </w:rPr>
        <w:t xml:space="preserve">Lazy Dev is an ultimate dev productivity tool, it automates creating </w:t>
      </w:r>
      <w:r w:rsidR="004F27DE" w:rsidRPr="00400C96">
        <w:rPr>
          <w:sz w:val="24"/>
          <w:szCs w:val="24"/>
        </w:rPr>
        <w:t>resumes</w:t>
      </w:r>
      <w:r w:rsidRPr="00400C96">
        <w:rPr>
          <w:sz w:val="24"/>
          <w:szCs w:val="24"/>
        </w:rPr>
        <w:t>, project portfolio, and live links along with a dashboard. Users can just log in, update once, and share their personalized portfolio page.</w:t>
      </w:r>
      <w:r w:rsidR="004F27DE">
        <w:rPr>
          <w:sz w:val="24"/>
          <w:szCs w:val="24"/>
        </w:rPr>
        <w:t xml:space="preserve"> </w:t>
      </w:r>
      <w:r w:rsidR="00305840" w:rsidRPr="00400C96">
        <w:rPr>
          <w:sz w:val="24"/>
          <w:szCs w:val="24"/>
        </w:rPr>
        <w:t>Test Credentials - test@gmail.com (email), test@123 (password)</w:t>
      </w:r>
      <w:r w:rsidR="00305840">
        <w:rPr>
          <w:sz w:val="24"/>
          <w:szCs w:val="24"/>
        </w:rPr>
        <w:t xml:space="preserve">. </w:t>
      </w:r>
      <w:hyperlink r:id="rId11" w:history="1">
        <w:r w:rsidR="004F27DE" w:rsidRPr="00305840">
          <w:rPr>
            <w:rStyle w:val="Hyperlink"/>
            <w:sz w:val="24"/>
            <w:szCs w:val="24"/>
          </w:rPr>
          <w:t>Live Link</w:t>
        </w:r>
      </w:hyperlink>
      <w:r w:rsidR="004F27DE" w:rsidRPr="00305840">
        <w:rPr>
          <w:sz w:val="24"/>
          <w:szCs w:val="24"/>
        </w:rPr>
        <w:t xml:space="preserve">, </w:t>
      </w:r>
      <w:hyperlink r:id="rId12" w:history="1">
        <w:r w:rsidR="004F27DE" w:rsidRPr="00305840">
          <w:rPr>
            <w:rStyle w:val="Hyperlink"/>
            <w:sz w:val="24"/>
            <w:szCs w:val="24"/>
          </w:rPr>
          <w:t>Git Hub</w:t>
        </w:r>
      </w:hyperlink>
    </w:p>
    <w:p w14:paraId="0992A6DF" w14:textId="77777777" w:rsidR="005D56E2" w:rsidRPr="00305840" w:rsidRDefault="005D56E2" w:rsidP="005D56E2">
      <w:pPr>
        <w:pStyle w:val="ListBullet"/>
        <w:numPr>
          <w:ilvl w:val="0"/>
          <w:numId w:val="0"/>
        </w:numPr>
        <w:ind w:left="1080"/>
        <w:rPr>
          <w:sz w:val="24"/>
          <w:szCs w:val="24"/>
        </w:rPr>
      </w:pPr>
    </w:p>
    <w:p w14:paraId="35625F8B" w14:textId="079C5BBD" w:rsidR="002C3DCE" w:rsidRDefault="002C3DCE" w:rsidP="005D56E2">
      <w:pPr>
        <w:pStyle w:val="ListBullet"/>
        <w:numPr>
          <w:ilvl w:val="2"/>
          <w:numId w:val="14"/>
        </w:numPr>
      </w:pPr>
      <w:proofErr w:type="spellStart"/>
      <w:r w:rsidRPr="002C3DCE">
        <w:rPr>
          <w:b/>
          <w:bCs/>
        </w:rPr>
        <w:t>GenZ</w:t>
      </w:r>
      <w:proofErr w:type="spellEnd"/>
      <w:r>
        <w:t xml:space="preserve"> - It is a full-stack e-commerce store for Gen Z clothing brand. Users can seamlessly register, log in, add items to their cart, and simulate the purchase process.</w:t>
      </w:r>
      <w:r w:rsidR="005D56E2" w:rsidRPr="005D56E2">
        <w:rPr>
          <w:sz w:val="24"/>
          <w:szCs w:val="24"/>
        </w:rPr>
        <w:t xml:space="preserve"> </w:t>
      </w:r>
      <w:r w:rsidR="005D56E2" w:rsidRPr="00400C96">
        <w:rPr>
          <w:sz w:val="24"/>
          <w:szCs w:val="24"/>
        </w:rPr>
        <w:t>Test Credentials</w:t>
      </w:r>
      <w:r w:rsidR="005D56E2" w:rsidRPr="002C3DCE">
        <w:rPr>
          <w:rStyle w:val="font-medium"/>
          <w:rFonts w:ascii="Poppins" w:hAnsi="Poppins" w:cs="Poppins"/>
          <w:color w:val="1E201E"/>
          <w:sz w:val="21"/>
          <w:szCs w:val="21"/>
        </w:rPr>
        <w:t xml:space="preserve"> -</w:t>
      </w:r>
      <w:r w:rsidR="005D56E2">
        <w:t> demo1@gmail.com (email), - demo@123 (password).</w:t>
      </w:r>
      <w:r>
        <w:t> </w:t>
      </w:r>
      <w:hyperlink r:id="rId13" w:tgtFrame="_blank" w:history="1">
        <w:r w:rsidRPr="005D56E2">
          <w:rPr>
            <w:rStyle w:val="Hyperlink"/>
            <w:rFonts w:cs="Poppins"/>
            <w:sz w:val="21"/>
            <w:szCs w:val="21"/>
          </w:rPr>
          <w:t>Live Link</w:t>
        </w:r>
      </w:hyperlink>
      <w:r w:rsidRPr="002C3DCE">
        <w:t>, </w:t>
      </w:r>
      <w:hyperlink r:id="rId14" w:tgtFrame="_blank" w:history="1">
        <w:r w:rsidRPr="005D56E2">
          <w:rPr>
            <w:rStyle w:val="Hyperlink"/>
            <w:rFonts w:cs="Poppins"/>
            <w:sz w:val="21"/>
            <w:szCs w:val="21"/>
          </w:rPr>
          <w:t>GitHub</w:t>
        </w:r>
      </w:hyperlink>
    </w:p>
    <w:p w14:paraId="7958DCF8" w14:textId="77777777" w:rsidR="00394A6D" w:rsidRPr="0080501C" w:rsidRDefault="0080501C" w:rsidP="0080501C">
      <w:pPr>
        <w:pStyle w:val="Heading1"/>
        <w:rPr>
          <w:rFonts w:ascii="Times New Roman" w:eastAsia="Arial Unicode MS" w:hAnsi="Times New Roman" w:cs="Times New Roman"/>
          <w:color w:val="auto"/>
          <w:sz w:val="24"/>
          <w:szCs w:val="24"/>
        </w:rPr>
      </w:pPr>
      <w:r>
        <w:t>Certifications</w:t>
      </w:r>
    </w:p>
    <w:p w14:paraId="6122098E" w14:textId="77777777" w:rsidR="00BA765E" w:rsidRPr="00400C96" w:rsidRDefault="0035202B" w:rsidP="00BA765E">
      <w:pPr>
        <w:pStyle w:val="ListBullet"/>
        <w:rPr>
          <w:sz w:val="24"/>
          <w:szCs w:val="24"/>
        </w:rPr>
      </w:pPr>
      <w:r w:rsidRPr="00400C96">
        <w:rPr>
          <w:sz w:val="24"/>
          <w:szCs w:val="24"/>
        </w:rPr>
        <w:t>Udemy</w:t>
      </w:r>
    </w:p>
    <w:p w14:paraId="71D58957" w14:textId="77777777" w:rsidR="00BA765E" w:rsidRPr="00400C96" w:rsidRDefault="00BA765E" w:rsidP="00BA765E">
      <w:pPr>
        <w:pStyle w:val="ListParagraph"/>
        <w:numPr>
          <w:ilvl w:val="1"/>
          <w:numId w:val="14"/>
        </w:numPr>
        <w:rPr>
          <w:sz w:val="24"/>
          <w:szCs w:val="24"/>
        </w:rPr>
      </w:pPr>
      <w:r w:rsidRPr="00400C96">
        <w:rPr>
          <w:sz w:val="24"/>
          <w:szCs w:val="24"/>
        </w:rPr>
        <w:t>Full Stack Web Development</w:t>
      </w:r>
    </w:p>
    <w:p w14:paraId="2802B901" w14:textId="77777777" w:rsidR="00BA765E" w:rsidRPr="00400C96" w:rsidRDefault="00BA765E" w:rsidP="00BA765E">
      <w:pPr>
        <w:pStyle w:val="ListParagraph"/>
        <w:numPr>
          <w:ilvl w:val="1"/>
          <w:numId w:val="14"/>
        </w:numPr>
        <w:rPr>
          <w:sz w:val="24"/>
          <w:szCs w:val="24"/>
        </w:rPr>
      </w:pPr>
      <w:r w:rsidRPr="00400C96">
        <w:rPr>
          <w:sz w:val="24"/>
          <w:szCs w:val="24"/>
        </w:rPr>
        <w:t xml:space="preserve">Complete Next </w:t>
      </w:r>
      <w:proofErr w:type="spellStart"/>
      <w:r w:rsidRPr="00400C96">
        <w:rPr>
          <w:sz w:val="24"/>
          <w:szCs w:val="24"/>
        </w:rPr>
        <w:t>Js</w:t>
      </w:r>
      <w:proofErr w:type="spellEnd"/>
      <w:r w:rsidR="003415E0" w:rsidRPr="00400C96">
        <w:rPr>
          <w:sz w:val="24"/>
          <w:szCs w:val="24"/>
        </w:rPr>
        <w:t xml:space="preserve"> Mastery</w:t>
      </w:r>
    </w:p>
    <w:p w14:paraId="0B803282" w14:textId="77777777" w:rsidR="00394A6D" w:rsidRPr="00400C96" w:rsidRDefault="00BA765E" w:rsidP="00155989">
      <w:pPr>
        <w:pStyle w:val="ListParagraph"/>
        <w:numPr>
          <w:ilvl w:val="1"/>
          <w:numId w:val="14"/>
        </w:numPr>
        <w:rPr>
          <w:sz w:val="24"/>
          <w:szCs w:val="24"/>
        </w:rPr>
      </w:pPr>
      <w:r w:rsidRPr="00400C96">
        <w:rPr>
          <w:sz w:val="24"/>
          <w:szCs w:val="24"/>
        </w:rPr>
        <w:t xml:space="preserve">Mastering Data Structures &amp; Algorithms using C and C++ </w:t>
      </w:r>
    </w:p>
    <w:p w14:paraId="501E6238" w14:textId="77777777" w:rsidR="00155989" w:rsidRPr="00400C96" w:rsidRDefault="00155989" w:rsidP="00155989">
      <w:pPr>
        <w:pStyle w:val="ListBullet"/>
        <w:rPr>
          <w:sz w:val="24"/>
          <w:szCs w:val="24"/>
        </w:rPr>
      </w:pPr>
      <w:r w:rsidRPr="00400C96">
        <w:rPr>
          <w:sz w:val="24"/>
          <w:szCs w:val="24"/>
        </w:rPr>
        <w:t xml:space="preserve">AWS </w:t>
      </w:r>
      <w:r w:rsidR="00F012FE" w:rsidRPr="00400C96">
        <w:rPr>
          <w:sz w:val="24"/>
          <w:szCs w:val="24"/>
        </w:rPr>
        <w:t>Certification</w:t>
      </w:r>
    </w:p>
    <w:p w14:paraId="38AAD2A4" w14:textId="77777777" w:rsidR="00F012FE" w:rsidRPr="00400C96" w:rsidRDefault="00F012FE" w:rsidP="00F012FE">
      <w:pPr>
        <w:pStyle w:val="ListBullet"/>
        <w:numPr>
          <w:ilvl w:val="1"/>
          <w:numId w:val="14"/>
        </w:numPr>
        <w:rPr>
          <w:sz w:val="24"/>
          <w:szCs w:val="24"/>
        </w:rPr>
      </w:pPr>
      <w:r w:rsidRPr="00400C96">
        <w:rPr>
          <w:sz w:val="24"/>
          <w:szCs w:val="24"/>
        </w:rPr>
        <w:t>AWS Certified Practitioner</w:t>
      </w:r>
    </w:p>
    <w:p w14:paraId="0C5F9E52" w14:textId="77777777" w:rsidR="00D56207" w:rsidRDefault="003E0D24" w:rsidP="0003629F">
      <w:pPr>
        <w:pStyle w:val="Heading1"/>
      </w:pPr>
      <w:r>
        <w:t>Achievements</w:t>
      </w:r>
    </w:p>
    <w:p w14:paraId="4B4960DE" w14:textId="77777777" w:rsidR="0003629F" w:rsidRPr="00400C96" w:rsidRDefault="0003629F" w:rsidP="0003629F">
      <w:pPr>
        <w:pStyle w:val="ListBullet"/>
        <w:numPr>
          <w:ilvl w:val="0"/>
          <w:numId w:val="22"/>
        </w:numPr>
        <w:rPr>
          <w:sz w:val="24"/>
          <w:szCs w:val="24"/>
        </w:rPr>
      </w:pPr>
      <w:r w:rsidRPr="00400C96">
        <w:rPr>
          <w:sz w:val="24"/>
          <w:szCs w:val="24"/>
        </w:rPr>
        <w:t>Bravo Award Winner 2024 – Individual Participation (ETM Server Split Project Development)</w:t>
      </w:r>
    </w:p>
    <w:p w14:paraId="3BAB74C4" w14:textId="3A2630F7" w:rsidR="003C7A70" w:rsidRPr="00400C96" w:rsidRDefault="00B535D0" w:rsidP="003C7A70">
      <w:pPr>
        <w:pStyle w:val="ListBullet"/>
        <w:numPr>
          <w:ilvl w:val="0"/>
          <w:numId w:val="22"/>
        </w:numPr>
        <w:rPr>
          <w:sz w:val="24"/>
          <w:szCs w:val="24"/>
        </w:rPr>
      </w:pPr>
      <w:r w:rsidRPr="00400C96">
        <w:rPr>
          <w:sz w:val="24"/>
          <w:szCs w:val="24"/>
        </w:rPr>
        <w:t>2 products with individual contribution</w:t>
      </w:r>
      <w:r w:rsidR="003C7A70" w:rsidRPr="00400C96">
        <w:rPr>
          <w:sz w:val="24"/>
          <w:szCs w:val="24"/>
        </w:rPr>
        <w:t xml:space="preserve"> </w:t>
      </w:r>
      <w:r w:rsidR="00CB6BF7" w:rsidRPr="00400C96">
        <w:rPr>
          <w:sz w:val="24"/>
          <w:szCs w:val="24"/>
        </w:rPr>
        <w:t>f</w:t>
      </w:r>
      <w:r w:rsidR="003C7A70" w:rsidRPr="00400C96">
        <w:rPr>
          <w:sz w:val="24"/>
          <w:szCs w:val="24"/>
        </w:rPr>
        <w:t>eatured in BU Seminars</w:t>
      </w:r>
    </w:p>
    <w:sectPr w:rsidR="003C7A70" w:rsidRPr="00400C96" w:rsidSect="00BB7CA1">
      <w:pgSz w:w="12240" w:h="15840"/>
      <w:pgMar w:top="1008" w:right="1008" w:bottom="1152" w:left="100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03022" w14:textId="77777777" w:rsidR="00EC4EF4" w:rsidRDefault="00EC4EF4">
      <w:pPr>
        <w:spacing w:after="0"/>
      </w:pPr>
      <w:r>
        <w:separator/>
      </w:r>
    </w:p>
  </w:endnote>
  <w:endnote w:type="continuationSeparator" w:id="0">
    <w:p w14:paraId="6FF1CCD7" w14:textId="77777777" w:rsidR="00EC4EF4" w:rsidRDefault="00EC4E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D9A55" w14:textId="77777777" w:rsidR="00EC4EF4" w:rsidRDefault="00EC4EF4">
      <w:pPr>
        <w:spacing w:after="0"/>
      </w:pPr>
      <w:r>
        <w:separator/>
      </w:r>
    </w:p>
  </w:footnote>
  <w:footnote w:type="continuationSeparator" w:id="0">
    <w:p w14:paraId="36095C9C" w14:textId="77777777" w:rsidR="00EC4EF4" w:rsidRDefault="00EC4E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8CEEB80"/>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64C3E78"/>
    <w:multiLevelType w:val="multilevel"/>
    <w:tmpl w:val="80CC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2" w15:restartNumberingAfterBreak="0">
    <w:nsid w:val="3EB67BBB"/>
    <w:multiLevelType w:val="multilevel"/>
    <w:tmpl w:val="EC4C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2CD4B24"/>
    <w:multiLevelType w:val="multilevel"/>
    <w:tmpl w:val="D328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CA1C15"/>
    <w:multiLevelType w:val="multilevel"/>
    <w:tmpl w:val="36A8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1847B8"/>
    <w:multiLevelType w:val="multilevel"/>
    <w:tmpl w:val="4D98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3E7E59"/>
    <w:multiLevelType w:val="hybridMultilevel"/>
    <w:tmpl w:val="EF7A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7511819">
    <w:abstractNumId w:val="9"/>
  </w:num>
  <w:num w:numId="2" w16cid:durableId="1480002265">
    <w:abstractNumId w:val="9"/>
    <w:lvlOverride w:ilvl="0">
      <w:startOverride w:val="1"/>
    </w:lvlOverride>
  </w:num>
  <w:num w:numId="3" w16cid:durableId="1828596671">
    <w:abstractNumId w:val="9"/>
    <w:lvlOverride w:ilvl="0">
      <w:startOverride w:val="1"/>
    </w:lvlOverride>
  </w:num>
  <w:num w:numId="4" w16cid:durableId="1555458609">
    <w:abstractNumId w:val="9"/>
    <w:lvlOverride w:ilvl="0">
      <w:startOverride w:val="1"/>
    </w:lvlOverride>
  </w:num>
  <w:num w:numId="5" w16cid:durableId="1870945109">
    <w:abstractNumId w:val="7"/>
  </w:num>
  <w:num w:numId="6" w16cid:durableId="1910649879">
    <w:abstractNumId w:val="6"/>
  </w:num>
  <w:num w:numId="7" w16cid:durableId="468518121">
    <w:abstractNumId w:val="5"/>
  </w:num>
  <w:num w:numId="8" w16cid:durableId="1400444086">
    <w:abstractNumId w:val="4"/>
  </w:num>
  <w:num w:numId="9" w16cid:durableId="309601640">
    <w:abstractNumId w:val="8"/>
  </w:num>
  <w:num w:numId="10" w16cid:durableId="384066113">
    <w:abstractNumId w:val="3"/>
  </w:num>
  <w:num w:numId="11" w16cid:durableId="615018859">
    <w:abstractNumId w:val="2"/>
  </w:num>
  <w:num w:numId="12" w16cid:durableId="1442261363">
    <w:abstractNumId w:val="1"/>
  </w:num>
  <w:num w:numId="13" w16cid:durableId="720833690">
    <w:abstractNumId w:val="0"/>
  </w:num>
  <w:num w:numId="14" w16cid:durableId="338238217">
    <w:abstractNumId w:val="11"/>
  </w:num>
  <w:num w:numId="15" w16cid:durableId="1516532002">
    <w:abstractNumId w:val="1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959455101">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806892411">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2083794695">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934046056">
    <w:abstractNumId w:val="13"/>
  </w:num>
  <w:num w:numId="20" w16cid:durableId="1202208729">
    <w:abstractNumId w:val="17"/>
  </w:num>
  <w:num w:numId="21" w16cid:durableId="7899741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619070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09867473">
    <w:abstractNumId w:val="16"/>
  </w:num>
  <w:num w:numId="24" w16cid:durableId="1602496494">
    <w:abstractNumId w:val="14"/>
  </w:num>
  <w:num w:numId="25" w16cid:durableId="1858543899">
    <w:abstractNumId w:val="12"/>
  </w:num>
  <w:num w:numId="26" w16cid:durableId="727806334">
    <w:abstractNumId w:val="15"/>
  </w:num>
  <w:num w:numId="27" w16cid:durableId="17781398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31"/>
    <w:rsid w:val="00005CDF"/>
    <w:rsid w:val="0003629F"/>
    <w:rsid w:val="00040F4B"/>
    <w:rsid w:val="000621B5"/>
    <w:rsid w:val="00071128"/>
    <w:rsid w:val="00091E4D"/>
    <w:rsid w:val="0009399D"/>
    <w:rsid w:val="0009417E"/>
    <w:rsid w:val="0010754A"/>
    <w:rsid w:val="00112D3A"/>
    <w:rsid w:val="00114FB5"/>
    <w:rsid w:val="00122E51"/>
    <w:rsid w:val="001320F4"/>
    <w:rsid w:val="00141E4F"/>
    <w:rsid w:val="00155989"/>
    <w:rsid w:val="0016012B"/>
    <w:rsid w:val="00164FBB"/>
    <w:rsid w:val="001735B7"/>
    <w:rsid w:val="0017413B"/>
    <w:rsid w:val="00186B61"/>
    <w:rsid w:val="00197DB5"/>
    <w:rsid w:val="00204077"/>
    <w:rsid w:val="00230F75"/>
    <w:rsid w:val="002436F2"/>
    <w:rsid w:val="00253ED1"/>
    <w:rsid w:val="00287035"/>
    <w:rsid w:val="00290EBE"/>
    <w:rsid w:val="002B5086"/>
    <w:rsid w:val="002C3DCE"/>
    <w:rsid w:val="002D1DF6"/>
    <w:rsid w:val="002E5D09"/>
    <w:rsid w:val="002F3931"/>
    <w:rsid w:val="00305840"/>
    <w:rsid w:val="00306304"/>
    <w:rsid w:val="003415E0"/>
    <w:rsid w:val="0035202B"/>
    <w:rsid w:val="00374627"/>
    <w:rsid w:val="00383DD1"/>
    <w:rsid w:val="00393A19"/>
    <w:rsid w:val="00394A6D"/>
    <w:rsid w:val="003965BF"/>
    <w:rsid w:val="003A208E"/>
    <w:rsid w:val="003C3C8B"/>
    <w:rsid w:val="003C7080"/>
    <w:rsid w:val="003C7A70"/>
    <w:rsid w:val="003E0D24"/>
    <w:rsid w:val="003E1E50"/>
    <w:rsid w:val="003F19B9"/>
    <w:rsid w:val="003F7B59"/>
    <w:rsid w:val="00400C96"/>
    <w:rsid w:val="0040635D"/>
    <w:rsid w:val="004214DE"/>
    <w:rsid w:val="004476A1"/>
    <w:rsid w:val="004562B6"/>
    <w:rsid w:val="00462F78"/>
    <w:rsid w:val="00467B6D"/>
    <w:rsid w:val="00494687"/>
    <w:rsid w:val="00494E34"/>
    <w:rsid w:val="004A1F92"/>
    <w:rsid w:val="004A605E"/>
    <w:rsid w:val="004C7692"/>
    <w:rsid w:val="004D050F"/>
    <w:rsid w:val="004E74BA"/>
    <w:rsid w:val="004E7CD1"/>
    <w:rsid w:val="004F27DE"/>
    <w:rsid w:val="005013C0"/>
    <w:rsid w:val="00503C84"/>
    <w:rsid w:val="00506A91"/>
    <w:rsid w:val="00506A95"/>
    <w:rsid w:val="005114E7"/>
    <w:rsid w:val="00515D59"/>
    <w:rsid w:val="0052666D"/>
    <w:rsid w:val="00543165"/>
    <w:rsid w:val="005640DE"/>
    <w:rsid w:val="005D28BF"/>
    <w:rsid w:val="005D56E2"/>
    <w:rsid w:val="005D7DC3"/>
    <w:rsid w:val="005E061F"/>
    <w:rsid w:val="005E2433"/>
    <w:rsid w:val="005E2783"/>
    <w:rsid w:val="005E5E55"/>
    <w:rsid w:val="005F5AF0"/>
    <w:rsid w:val="00616068"/>
    <w:rsid w:val="00633459"/>
    <w:rsid w:val="00655896"/>
    <w:rsid w:val="00670411"/>
    <w:rsid w:val="0068789E"/>
    <w:rsid w:val="006946AC"/>
    <w:rsid w:val="006946FB"/>
    <w:rsid w:val="006A1290"/>
    <w:rsid w:val="006A1D2E"/>
    <w:rsid w:val="006C5955"/>
    <w:rsid w:val="006D4653"/>
    <w:rsid w:val="006E401C"/>
    <w:rsid w:val="006E4BE4"/>
    <w:rsid w:val="006E6225"/>
    <w:rsid w:val="007154D2"/>
    <w:rsid w:val="007363D7"/>
    <w:rsid w:val="00743D1A"/>
    <w:rsid w:val="0077621B"/>
    <w:rsid w:val="00785569"/>
    <w:rsid w:val="007963CE"/>
    <w:rsid w:val="007A0F04"/>
    <w:rsid w:val="007A2433"/>
    <w:rsid w:val="007B3F3A"/>
    <w:rsid w:val="007D00B3"/>
    <w:rsid w:val="007D14FA"/>
    <w:rsid w:val="007D7D4D"/>
    <w:rsid w:val="007E271F"/>
    <w:rsid w:val="0080501C"/>
    <w:rsid w:val="00852F59"/>
    <w:rsid w:val="00861887"/>
    <w:rsid w:val="00874A4F"/>
    <w:rsid w:val="0088402E"/>
    <w:rsid w:val="008908C3"/>
    <w:rsid w:val="008916B6"/>
    <w:rsid w:val="008E0E2B"/>
    <w:rsid w:val="008E10EB"/>
    <w:rsid w:val="00906F71"/>
    <w:rsid w:val="0092020C"/>
    <w:rsid w:val="00940B6D"/>
    <w:rsid w:val="00942489"/>
    <w:rsid w:val="00952682"/>
    <w:rsid w:val="00966C1E"/>
    <w:rsid w:val="0096773A"/>
    <w:rsid w:val="00972E80"/>
    <w:rsid w:val="009763C8"/>
    <w:rsid w:val="00984D85"/>
    <w:rsid w:val="00990140"/>
    <w:rsid w:val="00993F72"/>
    <w:rsid w:val="009A009F"/>
    <w:rsid w:val="009A334D"/>
    <w:rsid w:val="009B0A30"/>
    <w:rsid w:val="009B70CC"/>
    <w:rsid w:val="009E04EE"/>
    <w:rsid w:val="009E38E5"/>
    <w:rsid w:val="009F67F4"/>
    <w:rsid w:val="00A055DC"/>
    <w:rsid w:val="00A44C03"/>
    <w:rsid w:val="00A45754"/>
    <w:rsid w:val="00A47DE7"/>
    <w:rsid w:val="00A603D1"/>
    <w:rsid w:val="00A65EE0"/>
    <w:rsid w:val="00A8131A"/>
    <w:rsid w:val="00AB2ECD"/>
    <w:rsid w:val="00AC3A15"/>
    <w:rsid w:val="00AF3B4E"/>
    <w:rsid w:val="00AF75A4"/>
    <w:rsid w:val="00B2384E"/>
    <w:rsid w:val="00B3119C"/>
    <w:rsid w:val="00B36EFA"/>
    <w:rsid w:val="00B50975"/>
    <w:rsid w:val="00B535D0"/>
    <w:rsid w:val="00B535DD"/>
    <w:rsid w:val="00B5520D"/>
    <w:rsid w:val="00B57916"/>
    <w:rsid w:val="00B64235"/>
    <w:rsid w:val="00B726EF"/>
    <w:rsid w:val="00B769EE"/>
    <w:rsid w:val="00B84D51"/>
    <w:rsid w:val="00BA765E"/>
    <w:rsid w:val="00BB7CA1"/>
    <w:rsid w:val="00BC54C2"/>
    <w:rsid w:val="00BC5B89"/>
    <w:rsid w:val="00BF596D"/>
    <w:rsid w:val="00C0068F"/>
    <w:rsid w:val="00C217D9"/>
    <w:rsid w:val="00C44D45"/>
    <w:rsid w:val="00C57E43"/>
    <w:rsid w:val="00C72B59"/>
    <w:rsid w:val="00C80D0A"/>
    <w:rsid w:val="00CA372D"/>
    <w:rsid w:val="00CB6BF7"/>
    <w:rsid w:val="00CC75DB"/>
    <w:rsid w:val="00CE109D"/>
    <w:rsid w:val="00CE3F55"/>
    <w:rsid w:val="00D20955"/>
    <w:rsid w:val="00D33143"/>
    <w:rsid w:val="00D4496D"/>
    <w:rsid w:val="00D56207"/>
    <w:rsid w:val="00D74D94"/>
    <w:rsid w:val="00D765AF"/>
    <w:rsid w:val="00DB4779"/>
    <w:rsid w:val="00DC1622"/>
    <w:rsid w:val="00DC27BE"/>
    <w:rsid w:val="00DC5E31"/>
    <w:rsid w:val="00DD1323"/>
    <w:rsid w:val="00DD19B9"/>
    <w:rsid w:val="00DD4208"/>
    <w:rsid w:val="00E02704"/>
    <w:rsid w:val="00E02C8D"/>
    <w:rsid w:val="00E25262"/>
    <w:rsid w:val="00E30C31"/>
    <w:rsid w:val="00E404E2"/>
    <w:rsid w:val="00E41BF2"/>
    <w:rsid w:val="00E54819"/>
    <w:rsid w:val="00E550BA"/>
    <w:rsid w:val="00EA2B92"/>
    <w:rsid w:val="00EC0C46"/>
    <w:rsid w:val="00EC4EF4"/>
    <w:rsid w:val="00EE107E"/>
    <w:rsid w:val="00F012FE"/>
    <w:rsid w:val="00F13DE1"/>
    <w:rsid w:val="00F306CC"/>
    <w:rsid w:val="00F320E7"/>
    <w:rsid w:val="00F7047B"/>
    <w:rsid w:val="00F956CC"/>
    <w:rsid w:val="00FC0F0C"/>
    <w:rsid w:val="00FC55B5"/>
    <w:rsid w:val="00FD07AD"/>
    <w:rsid w:val="00FE1432"/>
    <w:rsid w:val="00FE4C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A9800"/>
  <w15:chartTrackingRefBased/>
  <w15:docId w15:val="{A6123A96-15D5-4822-AC8D-205D20CC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customStyle="1" w:styleId="UnresolvedMention1">
    <w:name w:val="Unresolved Mention1"/>
    <w:basedOn w:val="DefaultParagraphFont"/>
    <w:uiPriority w:val="99"/>
    <w:semiHidden/>
    <w:unhideWhenUsed/>
    <w:rsid w:val="008916B6"/>
    <w:rPr>
      <w:color w:val="5F5F5F" w:themeColor="accent5"/>
      <w:shd w:val="clear" w:color="auto" w:fill="E6E6E6"/>
    </w:rPr>
  </w:style>
  <w:style w:type="paragraph" w:customStyle="1" w:styleId="Body">
    <w:name w:val="Body"/>
    <w:rsid w:val="00972E80"/>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eastAsia="en-IN"/>
    </w:rPr>
  </w:style>
  <w:style w:type="character" w:customStyle="1" w:styleId="ui-provider">
    <w:name w:val="ui-provider"/>
    <w:basedOn w:val="DefaultParagraphFont"/>
    <w:rsid w:val="007A0F04"/>
  </w:style>
  <w:style w:type="character" w:styleId="UnresolvedMention">
    <w:name w:val="Unresolved Mention"/>
    <w:basedOn w:val="DefaultParagraphFont"/>
    <w:uiPriority w:val="99"/>
    <w:semiHidden/>
    <w:unhideWhenUsed/>
    <w:rsid w:val="00FE4CC8"/>
    <w:rPr>
      <w:color w:val="605E5C"/>
      <w:shd w:val="clear" w:color="auto" w:fill="E1DFDD"/>
    </w:rPr>
  </w:style>
  <w:style w:type="character" w:customStyle="1" w:styleId="font-medium">
    <w:name w:val="font-medium"/>
    <w:basedOn w:val="DefaultParagraphFont"/>
    <w:rsid w:val="002C3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586591">
      <w:bodyDiv w:val="1"/>
      <w:marLeft w:val="0"/>
      <w:marRight w:val="0"/>
      <w:marTop w:val="0"/>
      <w:marBottom w:val="0"/>
      <w:divBdr>
        <w:top w:val="none" w:sz="0" w:space="0" w:color="auto"/>
        <w:left w:val="none" w:sz="0" w:space="0" w:color="auto"/>
        <w:bottom w:val="none" w:sz="0" w:space="0" w:color="auto"/>
        <w:right w:val="none" w:sz="0" w:space="0" w:color="auto"/>
      </w:divBdr>
    </w:div>
    <w:div w:id="550534779">
      <w:bodyDiv w:val="1"/>
      <w:marLeft w:val="0"/>
      <w:marRight w:val="0"/>
      <w:marTop w:val="0"/>
      <w:marBottom w:val="0"/>
      <w:divBdr>
        <w:top w:val="none" w:sz="0" w:space="0" w:color="auto"/>
        <w:left w:val="none" w:sz="0" w:space="0" w:color="auto"/>
        <w:bottom w:val="none" w:sz="0" w:space="0" w:color="auto"/>
        <w:right w:val="none" w:sz="0" w:space="0" w:color="auto"/>
      </w:divBdr>
    </w:div>
    <w:div w:id="673655157">
      <w:bodyDiv w:val="1"/>
      <w:marLeft w:val="0"/>
      <w:marRight w:val="0"/>
      <w:marTop w:val="0"/>
      <w:marBottom w:val="0"/>
      <w:divBdr>
        <w:top w:val="none" w:sz="0" w:space="0" w:color="auto"/>
        <w:left w:val="none" w:sz="0" w:space="0" w:color="auto"/>
        <w:bottom w:val="none" w:sz="0" w:space="0" w:color="auto"/>
        <w:right w:val="none" w:sz="0" w:space="0" w:color="auto"/>
      </w:divBdr>
    </w:div>
    <w:div w:id="784926753">
      <w:bodyDiv w:val="1"/>
      <w:marLeft w:val="0"/>
      <w:marRight w:val="0"/>
      <w:marTop w:val="0"/>
      <w:marBottom w:val="0"/>
      <w:divBdr>
        <w:top w:val="none" w:sz="0" w:space="0" w:color="auto"/>
        <w:left w:val="none" w:sz="0" w:space="0" w:color="auto"/>
        <w:bottom w:val="none" w:sz="0" w:space="0" w:color="auto"/>
        <w:right w:val="none" w:sz="0" w:space="0" w:color="auto"/>
      </w:divBdr>
    </w:div>
    <w:div w:id="794056742">
      <w:bodyDiv w:val="1"/>
      <w:marLeft w:val="0"/>
      <w:marRight w:val="0"/>
      <w:marTop w:val="0"/>
      <w:marBottom w:val="0"/>
      <w:divBdr>
        <w:top w:val="none" w:sz="0" w:space="0" w:color="auto"/>
        <w:left w:val="none" w:sz="0" w:space="0" w:color="auto"/>
        <w:bottom w:val="none" w:sz="0" w:space="0" w:color="auto"/>
        <w:right w:val="none" w:sz="0" w:space="0" w:color="auto"/>
      </w:divBdr>
    </w:div>
    <w:div w:id="1207572013">
      <w:bodyDiv w:val="1"/>
      <w:marLeft w:val="0"/>
      <w:marRight w:val="0"/>
      <w:marTop w:val="0"/>
      <w:marBottom w:val="0"/>
      <w:divBdr>
        <w:top w:val="none" w:sz="0" w:space="0" w:color="auto"/>
        <w:left w:val="none" w:sz="0" w:space="0" w:color="auto"/>
        <w:bottom w:val="none" w:sz="0" w:space="0" w:color="auto"/>
        <w:right w:val="none" w:sz="0" w:space="0" w:color="auto"/>
      </w:divBdr>
    </w:div>
    <w:div w:id="1718628292">
      <w:bodyDiv w:val="1"/>
      <w:marLeft w:val="0"/>
      <w:marRight w:val="0"/>
      <w:marTop w:val="0"/>
      <w:marBottom w:val="0"/>
      <w:divBdr>
        <w:top w:val="none" w:sz="0" w:space="0" w:color="auto"/>
        <w:left w:val="none" w:sz="0" w:space="0" w:color="auto"/>
        <w:bottom w:val="none" w:sz="0" w:space="0" w:color="auto"/>
        <w:right w:val="none" w:sz="0" w:space="0" w:color="auto"/>
      </w:divBdr>
    </w:div>
    <w:div w:id="214141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ihant-jade.vercel.app/" TargetMode="External"/><Relationship Id="rId13" Type="http://schemas.openxmlformats.org/officeDocument/2006/relationships/hyperlink" Target="https://gen-z-five.vercel.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rihantXD/lazyde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zydev-web.onrender.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rihant-jade.vercel.app/" TargetMode="External"/><Relationship Id="rId4" Type="http://schemas.openxmlformats.org/officeDocument/2006/relationships/settings" Target="settings.xml"/><Relationship Id="rId9" Type="http://schemas.openxmlformats.org/officeDocument/2006/relationships/hyperlink" Target="https://github.com/arihantXD" TargetMode="External"/><Relationship Id="rId14" Type="http://schemas.openxmlformats.org/officeDocument/2006/relationships/hyperlink" Target="https://github.com/arihantXD/genz"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ATS%20bold%20clas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DF07A4143B745B4841826E6124FDCD6"/>
        <w:category>
          <w:name w:val="General"/>
          <w:gallery w:val="placeholder"/>
        </w:category>
        <w:types>
          <w:type w:val="bbPlcHdr"/>
        </w:types>
        <w:behaviors>
          <w:behavior w:val="content"/>
        </w:behaviors>
        <w:guid w:val="{154C8295-6CFF-4332-867A-3205C9BA6F9B}"/>
      </w:docPartPr>
      <w:docPartBody>
        <w:p w:rsidR="008401A8" w:rsidRDefault="00FF0619">
          <w:pPr>
            <w:pStyle w:val="1DF07A4143B745B4841826E6124FDCD6"/>
          </w:pPr>
          <w:r>
            <w:t>Your Name</w:t>
          </w:r>
        </w:p>
      </w:docPartBody>
    </w:docPart>
    <w:docPart>
      <w:docPartPr>
        <w:name w:val="57B0A0B4906A454AB13C174F56D1ECCE"/>
        <w:category>
          <w:name w:val="General"/>
          <w:gallery w:val="placeholder"/>
        </w:category>
        <w:types>
          <w:type w:val="bbPlcHdr"/>
        </w:types>
        <w:behaviors>
          <w:behavior w:val="content"/>
        </w:behaviors>
        <w:guid w:val="{95192418-68D6-405E-8A92-BE51184D00FC}"/>
      </w:docPartPr>
      <w:docPartBody>
        <w:p w:rsidR="008401A8" w:rsidRDefault="00FF0619">
          <w:pPr>
            <w:pStyle w:val="57B0A0B4906A454AB13C174F56D1ECC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565"/>
    <w:rsid w:val="001B7981"/>
    <w:rsid w:val="00306304"/>
    <w:rsid w:val="00525565"/>
    <w:rsid w:val="008401A8"/>
    <w:rsid w:val="00861887"/>
    <w:rsid w:val="00A113CC"/>
    <w:rsid w:val="00A603D1"/>
    <w:rsid w:val="00EC6337"/>
    <w:rsid w:val="00FF0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F07A4143B745B4841826E6124FDCD6">
    <w:name w:val="1DF07A4143B745B4841826E6124FDCD6"/>
  </w:style>
  <w:style w:type="paragraph" w:customStyle="1" w:styleId="57B0A0B4906A454AB13C174F56D1ECCE">
    <w:name w:val="57B0A0B4906A454AB13C174F56D1E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+91 7693989234</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ATS bold classic resume.dotx</Template>
  <TotalTime>660</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keywords/>
  <dc:description>Arihant Kamde</dc:description>
  <cp:lastModifiedBy>Arihant Kamde</cp:lastModifiedBy>
  <cp:revision>181</cp:revision>
  <dcterms:created xsi:type="dcterms:W3CDTF">2025-01-06T07:45:00Z</dcterms:created>
  <dcterms:modified xsi:type="dcterms:W3CDTF">2025-04-16T09:45:00Z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